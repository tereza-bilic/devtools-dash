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B7B3" w14:textId="6A148F40" w:rsidR="00BB0DA6" w:rsidRPr="005F0A30" w:rsidRDefault="00ED1990" w:rsidP="00ED1990">
      <w:pPr>
        <w:pStyle w:val="Title"/>
        <w:rPr>
          <w:lang w:val="hr-HR"/>
        </w:rPr>
      </w:pPr>
      <w:r w:rsidRPr="005F0A30">
        <w:rPr>
          <w:lang w:val="hr-HR"/>
        </w:rPr>
        <w:t xml:space="preserve">Interaktivna edukativna igra za razvojni alat </w:t>
      </w:r>
      <w:proofErr w:type="spellStart"/>
      <w:r w:rsidRPr="005F0A30">
        <w:rPr>
          <w:lang w:val="hr-HR"/>
        </w:rPr>
        <w:t>Devtools</w:t>
      </w:r>
      <w:proofErr w:type="spellEnd"/>
    </w:p>
    <w:p w14:paraId="5B3F1030" w14:textId="77777777" w:rsidR="00BB0DA6" w:rsidRPr="005F0A30" w:rsidRDefault="00C74132" w:rsidP="00033D01">
      <w:pPr>
        <w:pStyle w:val="Title"/>
        <w:jc w:val="right"/>
        <w:rPr>
          <w:lang w:val="hr-HR"/>
        </w:rPr>
      </w:pPr>
      <w:r w:rsidRPr="005F0A30">
        <w:rPr>
          <w:lang w:val="hr-HR"/>
        </w:rPr>
        <w:t>Projektna dokumentacija</w:t>
      </w:r>
    </w:p>
    <w:p w14:paraId="1D5CF893" w14:textId="77777777" w:rsidR="00BB0DA6" w:rsidRPr="005F0A30" w:rsidRDefault="00BB0DA6" w:rsidP="00033D01">
      <w:pPr>
        <w:pStyle w:val="Title"/>
        <w:jc w:val="right"/>
        <w:rPr>
          <w:lang w:val="hr-HR"/>
        </w:rPr>
      </w:pPr>
    </w:p>
    <w:p w14:paraId="12B8F1E7" w14:textId="165E570A" w:rsidR="00BB0DA6" w:rsidRPr="005F0A30" w:rsidRDefault="00D431B3" w:rsidP="00033D01">
      <w:pPr>
        <w:pStyle w:val="Title"/>
        <w:jc w:val="right"/>
        <w:rPr>
          <w:sz w:val="28"/>
          <w:lang w:val="hr-HR"/>
        </w:rPr>
      </w:pPr>
      <w:r w:rsidRPr="005F0A30">
        <w:rPr>
          <w:sz w:val="28"/>
          <w:lang w:val="hr-HR"/>
        </w:rPr>
        <w:t>Verzija</w:t>
      </w:r>
      <w:r w:rsidR="00BB0DA6" w:rsidRPr="005F0A30">
        <w:rPr>
          <w:sz w:val="28"/>
          <w:lang w:val="hr-HR"/>
        </w:rPr>
        <w:t xml:space="preserve"> </w:t>
      </w:r>
      <w:r w:rsidR="00ED1990" w:rsidRPr="005F0A30">
        <w:rPr>
          <w:sz w:val="28"/>
          <w:lang w:val="hr-HR"/>
        </w:rPr>
        <w:t>1.0</w:t>
      </w:r>
    </w:p>
    <w:p w14:paraId="5C24DDDE" w14:textId="77777777" w:rsidR="00DE4D1A" w:rsidRPr="005F0A30" w:rsidRDefault="00DE4D1A" w:rsidP="00033D01">
      <w:pPr>
        <w:pStyle w:val="Title"/>
        <w:rPr>
          <w:sz w:val="28"/>
          <w:lang w:val="hr-HR"/>
        </w:rPr>
        <w:sectPr w:rsidR="00DE4D1A" w:rsidRPr="005F0A30" w:rsidSect="00DE4D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D607B46" w14:textId="77777777" w:rsidR="00BB0DA6" w:rsidRPr="005F0A30" w:rsidRDefault="00D431B3" w:rsidP="00033D01">
      <w:pPr>
        <w:pStyle w:val="Title"/>
        <w:rPr>
          <w:lang w:val="hr-HR"/>
        </w:rPr>
      </w:pPr>
      <w:r w:rsidRPr="005F0A30">
        <w:rPr>
          <w:lang w:val="hr-HR"/>
        </w:rPr>
        <w:lastRenderedPageBreak/>
        <w:t>Sadržaj</w:t>
      </w:r>
    </w:p>
    <w:p w14:paraId="4965D5F1" w14:textId="77777777" w:rsidR="00C601D9" w:rsidRPr="005F0A30" w:rsidRDefault="00BB0DA6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lang w:val="hr-HR"/>
        </w:rPr>
        <w:fldChar w:fldCharType="begin"/>
      </w:r>
      <w:r w:rsidRPr="005F0A30">
        <w:rPr>
          <w:lang w:val="hr-HR"/>
        </w:rPr>
        <w:instrText xml:space="preserve"> TOC \o "1-3" </w:instrText>
      </w:r>
      <w:r w:rsidRPr="005F0A30">
        <w:rPr>
          <w:lang w:val="hr-HR"/>
        </w:rPr>
        <w:fldChar w:fldCharType="separate"/>
      </w:r>
      <w:r w:rsidR="00C601D9" w:rsidRPr="005F0A30">
        <w:rPr>
          <w:noProof/>
          <w:lang w:val="hr-HR"/>
        </w:rPr>
        <w:t>1.</w:t>
      </w:r>
      <w:r w:rsidR="00C601D9" w:rsidRPr="005F0A30">
        <w:rPr>
          <w:noProof/>
          <w:sz w:val="24"/>
          <w:szCs w:val="24"/>
          <w:lang w:val="hr-HR"/>
        </w:rPr>
        <w:tab/>
      </w:r>
      <w:r w:rsidR="00C601D9" w:rsidRPr="005F0A30">
        <w:rPr>
          <w:noProof/>
          <w:lang w:val="hr-HR"/>
        </w:rPr>
        <w:t>Puni naziv projekta</w:t>
      </w:r>
      <w:r w:rsidR="00C601D9" w:rsidRPr="005F0A30">
        <w:rPr>
          <w:noProof/>
          <w:lang w:val="hr-HR"/>
        </w:rPr>
        <w:tab/>
      </w:r>
      <w:r w:rsidR="00C601D9" w:rsidRPr="005F0A30">
        <w:rPr>
          <w:noProof/>
          <w:lang w:val="hr-HR"/>
        </w:rPr>
        <w:fldChar w:fldCharType="begin"/>
      </w:r>
      <w:r w:rsidR="00C601D9" w:rsidRPr="005F0A30">
        <w:rPr>
          <w:noProof/>
          <w:lang w:val="hr-HR"/>
        </w:rPr>
        <w:instrText xml:space="preserve"> PAGEREF _Toc179182954 \h </w:instrText>
      </w:r>
      <w:r w:rsidR="00C601D9" w:rsidRPr="005F0A30">
        <w:rPr>
          <w:noProof/>
          <w:lang w:val="hr-HR"/>
        </w:rPr>
      </w:r>
      <w:r w:rsidR="00C601D9"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="00C601D9" w:rsidRPr="005F0A30">
        <w:rPr>
          <w:noProof/>
          <w:lang w:val="hr-HR"/>
        </w:rPr>
        <w:fldChar w:fldCharType="end"/>
      </w:r>
    </w:p>
    <w:p w14:paraId="62CD4A27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2.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Skraćeni naziv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_Toc179182955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78A29E92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3.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Opis problema/teme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_Toc179182956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11AA302B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4.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Cilj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_Toc179182957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49068F1A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5.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Voditelj studentskog tima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_Toc179182958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1BACBC1A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6.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Rezultat(i)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_Toc179182959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4CB8FB40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7.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Slični projekti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_Toc179182960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6F8B9CDD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8.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Resursi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_Toc179182961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4</w:t>
      </w:r>
      <w:r w:rsidRPr="005F0A30">
        <w:rPr>
          <w:noProof/>
          <w:lang w:val="hr-HR"/>
        </w:rPr>
        <w:fldChar w:fldCharType="end"/>
      </w:r>
    </w:p>
    <w:p w14:paraId="5A0DC996" w14:textId="77777777" w:rsidR="00C601D9" w:rsidRPr="005F0A30" w:rsidRDefault="00C601D9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9.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Glavni rizici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_Toc179182962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5DFB70B5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10.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Smanjivanje rizika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_Toc179182963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121FBB34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11.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Glavne faze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_Toc179182964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665D7F7F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12.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 xml:space="preserve">Struktura raspodijeljenog posla (engl. </w:t>
      </w:r>
      <w:r w:rsidRPr="005F0A30">
        <w:rPr>
          <w:i/>
          <w:noProof/>
          <w:lang w:val="hr-HR"/>
        </w:rPr>
        <w:t>Work Breakdown Structure</w:t>
      </w:r>
      <w:r w:rsidRPr="005F0A30">
        <w:rPr>
          <w:noProof/>
          <w:lang w:val="hr-HR"/>
        </w:rPr>
        <w:t xml:space="preserve"> - WBS)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_Toc179182965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2BF12186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13.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Kontrolne točke projekta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_Toc179182966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5C9FEB38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14.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Gantogram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_Toc179182967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7E0F9F81" w14:textId="77777777" w:rsidR="00C601D9" w:rsidRPr="005F0A30" w:rsidRDefault="00C601D9" w:rsidP="000419A8">
      <w:pPr>
        <w:pStyle w:val="TOC1"/>
        <w:tabs>
          <w:tab w:val="left" w:pos="426"/>
        </w:tabs>
        <w:rPr>
          <w:noProof/>
          <w:sz w:val="24"/>
          <w:szCs w:val="24"/>
          <w:lang w:val="hr-HR"/>
        </w:rPr>
      </w:pPr>
      <w:r w:rsidRPr="005F0A30">
        <w:rPr>
          <w:noProof/>
          <w:lang w:val="hr-HR"/>
        </w:rPr>
        <w:t>15.</w:t>
      </w:r>
      <w:r w:rsidRPr="005F0A30">
        <w:rPr>
          <w:noProof/>
          <w:sz w:val="24"/>
          <w:szCs w:val="24"/>
          <w:lang w:val="hr-HR"/>
        </w:rPr>
        <w:tab/>
      </w:r>
      <w:r w:rsidRPr="005F0A30">
        <w:rPr>
          <w:noProof/>
          <w:lang w:val="hr-HR"/>
        </w:rPr>
        <w:t>Zapisnici sastanaka</w:t>
      </w:r>
      <w:r w:rsidRPr="005F0A30">
        <w:rPr>
          <w:noProof/>
          <w:lang w:val="hr-HR"/>
        </w:rPr>
        <w:tab/>
      </w:r>
      <w:r w:rsidRPr="005F0A30">
        <w:rPr>
          <w:noProof/>
          <w:lang w:val="hr-HR"/>
        </w:rPr>
        <w:fldChar w:fldCharType="begin"/>
      </w:r>
      <w:r w:rsidRPr="005F0A30">
        <w:rPr>
          <w:noProof/>
          <w:lang w:val="hr-HR"/>
        </w:rPr>
        <w:instrText xml:space="preserve"> PAGEREF _Toc179182968 \h </w:instrText>
      </w:r>
      <w:r w:rsidRPr="005F0A30">
        <w:rPr>
          <w:noProof/>
          <w:lang w:val="hr-HR"/>
        </w:rPr>
      </w:r>
      <w:r w:rsidRPr="005F0A30">
        <w:rPr>
          <w:noProof/>
          <w:lang w:val="hr-HR"/>
        </w:rPr>
        <w:fldChar w:fldCharType="separate"/>
      </w:r>
      <w:r w:rsidR="006D42F1" w:rsidRPr="005F0A30">
        <w:rPr>
          <w:noProof/>
          <w:lang w:val="hr-HR"/>
        </w:rPr>
        <w:t>5</w:t>
      </w:r>
      <w:r w:rsidRPr="005F0A30">
        <w:rPr>
          <w:noProof/>
          <w:lang w:val="hr-HR"/>
        </w:rPr>
        <w:fldChar w:fldCharType="end"/>
      </w:r>
    </w:p>
    <w:p w14:paraId="386701BD" w14:textId="77777777" w:rsidR="00BB0DA6" w:rsidRPr="005F0A30" w:rsidRDefault="00BB0DA6" w:rsidP="00033D01">
      <w:pPr>
        <w:pStyle w:val="Title"/>
        <w:rPr>
          <w:lang w:val="hr-HR"/>
        </w:rPr>
      </w:pPr>
      <w:r w:rsidRPr="005F0A30">
        <w:rPr>
          <w:lang w:val="hr-HR"/>
        </w:rPr>
        <w:fldChar w:fldCharType="end"/>
      </w:r>
      <w:r w:rsidRPr="005F0A30">
        <w:rPr>
          <w:lang w:val="hr-HR"/>
        </w:rPr>
        <w:br w:type="page"/>
      </w:r>
      <w:r w:rsidR="006E238A" w:rsidRPr="005F0A30">
        <w:rPr>
          <w:lang w:val="hr-HR"/>
        </w:rPr>
        <w:lastRenderedPageBreak/>
        <w:t xml:space="preserve">Prijedlog </w:t>
      </w:r>
      <w:r w:rsidR="00C74132" w:rsidRPr="005F0A30">
        <w:rPr>
          <w:lang w:val="hr-HR"/>
        </w:rPr>
        <w:t xml:space="preserve">i plan </w:t>
      </w:r>
      <w:r w:rsidR="006E238A" w:rsidRPr="005F0A30">
        <w:rPr>
          <w:lang w:val="hr-HR"/>
        </w:rPr>
        <w:t>projekta</w:t>
      </w:r>
    </w:p>
    <w:p w14:paraId="62BA7C76" w14:textId="77777777" w:rsidR="00EF3BD8" w:rsidRPr="005F0A30" w:rsidRDefault="00EF3BD8" w:rsidP="006D00C5">
      <w:pPr>
        <w:pStyle w:val="InfoBlue"/>
        <w:rPr>
          <w:lang w:val="hr-HR"/>
        </w:rPr>
      </w:pPr>
    </w:p>
    <w:p w14:paraId="27459BAD" w14:textId="77777777" w:rsidR="006E238A" w:rsidRPr="005F0A30" w:rsidRDefault="006E238A" w:rsidP="006D00C5">
      <w:pPr>
        <w:pStyle w:val="InfoBlue"/>
        <w:rPr>
          <w:lang w:val="hr-HR"/>
        </w:rPr>
      </w:pPr>
      <w:r w:rsidRPr="005F0A30">
        <w:rPr>
          <w:lang w:val="hr-HR"/>
        </w:rPr>
        <w:t>Na koji način koristiti predložak?</w:t>
      </w:r>
    </w:p>
    <w:p w14:paraId="34720966" w14:textId="77777777" w:rsidR="00EF3BD8" w:rsidRPr="005F0A30" w:rsidRDefault="00EF3BD8" w:rsidP="006D00C5">
      <w:pPr>
        <w:pStyle w:val="InfoBlue"/>
        <w:rPr>
          <w:lang w:val="hr-HR"/>
        </w:rPr>
      </w:pPr>
    </w:p>
    <w:p w14:paraId="15DF67D2" w14:textId="77777777" w:rsidR="007F7A84" w:rsidRPr="005F0A30" w:rsidRDefault="006E238A" w:rsidP="007F7A84">
      <w:pPr>
        <w:pStyle w:val="InfoBlue"/>
        <w:rPr>
          <w:lang w:val="hr-HR"/>
        </w:rPr>
      </w:pPr>
      <w:r w:rsidRPr="005F0A30">
        <w:rPr>
          <w:lang w:val="hr-HR"/>
        </w:rPr>
        <w:t xml:space="preserve">Tekst pisan u </w:t>
      </w:r>
      <w:proofErr w:type="spellStart"/>
      <w:r w:rsidRPr="005F0A30">
        <w:rPr>
          <w:lang w:val="hr-HR"/>
        </w:rPr>
        <w:t>italic</w:t>
      </w:r>
      <w:proofErr w:type="spellEnd"/>
      <w:r w:rsidRPr="005F0A30">
        <w:rPr>
          <w:lang w:val="hr-HR"/>
        </w:rPr>
        <w:t xml:space="preserve"> formi </w:t>
      </w:r>
      <w:r w:rsidR="00491A4E" w:rsidRPr="005F0A30">
        <w:rPr>
          <w:lang w:val="hr-HR"/>
        </w:rPr>
        <w:t>opisuje</w:t>
      </w:r>
      <w:r w:rsidRPr="005F0A30">
        <w:rPr>
          <w:lang w:val="hr-HR"/>
        </w:rPr>
        <w:t xml:space="preserve"> koje informacije je potrebno uključiti u</w:t>
      </w:r>
      <w:r w:rsidR="007F7A84" w:rsidRPr="005F0A30">
        <w:rPr>
          <w:lang w:val="hr-HR"/>
        </w:rPr>
        <w:t xml:space="preserve"> pojedino poglavlje Prijedloga.</w:t>
      </w:r>
    </w:p>
    <w:p w14:paraId="369EADFE" w14:textId="77777777" w:rsidR="006E238A" w:rsidRPr="005F0A30" w:rsidRDefault="007F7A84" w:rsidP="007F7A84">
      <w:pPr>
        <w:pStyle w:val="InfoBlue"/>
        <w:rPr>
          <w:lang w:val="hr-HR"/>
        </w:rPr>
      </w:pPr>
      <w:r w:rsidRPr="005F0A30">
        <w:rPr>
          <w:lang w:val="hr-HR"/>
        </w:rPr>
        <w:t>Za upis vlastitog teksta</w:t>
      </w:r>
      <w:r w:rsidR="00DE4D1A" w:rsidRPr="005F0A30">
        <w:rPr>
          <w:lang w:val="hr-HR"/>
        </w:rPr>
        <w:t xml:space="preserve">, potrebno je </w:t>
      </w:r>
      <w:r w:rsidR="000E79E7" w:rsidRPr="005F0A30">
        <w:rPr>
          <w:lang w:val="hr-HR"/>
        </w:rPr>
        <w:t>pri</w:t>
      </w:r>
      <w:r w:rsidR="00DE4D1A" w:rsidRPr="005F0A30">
        <w:rPr>
          <w:lang w:val="hr-HR"/>
        </w:rPr>
        <w:t xml:space="preserve">tisnuti &lt;ENTER&gt; nakon </w:t>
      </w:r>
      <w:proofErr w:type="spellStart"/>
      <w:r w:rsidR="00DE4D1A" w:rsidRPr="005F0A30">
        <w:rPr>
          <w:lang w:val="hr-HR"/>
        </w:rPr>
        <w:t>italic</w:t>
      </w:r>
      <w:proofErr w:type="spellEnd"/>
      <w:r w:rsidR="00DE4D1A" w:rsidRPr="005F0A30">
        <w:rPr>
          <w:lang w:val="hr-HR"/>
        </w:rPr>
        <w:t xml:space="preserve"> teksta. </w:t>
      </w:r>
    </w:p>
    <w:p w14:paraId="0085C6CA" w14:textId="77777777" w:rsidR="006E238A" w:rsidRPr="005F0A30" w:rsidRDefault="006E238A" w:rsidP="006D00C5">
      <w:pPr>
        <w:pStyle w:val="InfoBlue"/>
        <w:rPr>
          <w:lang w:val="hr-HR"/>
        </w:rPr>
      </w:pPr>
      <w:r w:rsidRPr="005F0A30">
        <w:rPr>
          <w:lang w:val="hr-HR"/>
        </w:rPr>
        <w:t>Tekst upisan u &lt;trokutastim zagradama&gt; treba zamijeniti s onim što se navodi</w:t>
      </w:r>
      <w:r w:rsidR="00DE4D1A" w:rsidRPr="005F0A30">
        <w:rPr>
          <w:lang w:val="hr-HR"/>
        </w:rPr>
        <w:t>.</w:t>
      </w:r>
    </w:p>
    <w:p w14:paraId="2727DADF" w14:textId="77777777" w:rsidR="00DE4D1A" w:rsidRPr="005F0A30" w:rsidRDefault="00DE4D1A" w:rsidP="00DE4D1A">
      <w:pPr>
        <w:pStyle w:val="InfoBlue"/>
        <w:rPr>
          <w:lang w:val="hr-HR"/>
        </w:rPr>
      </w:pPr>
    </w:p>
    <w:p w14:paraId="3F046C4A" w14:textId="77777777" w:rsidR="00DE4D1A" w:rsidRPr="005F0A30" w:rsidRDefault="00DE4D1A" w:rsidP="00DE4D1A">
      <w:pPr>
        <w:pStyle w:val="InfoBlue"/>
        <w:rPr>
          <w:lang w:val="hr-HR"/>
        </w:rPr>
      </w:pPr>
      <w:r w:rsidRPr="005F0A30">
        <w:rPr>
          <w:lang w:val="hr-HR"/>
        </w:rPr>
        <w:t>Svi članovi tima trebaju pročitati plan i suglasiti se s njime, a to potvrđuju svojim potpisom na kraju dokumenta.</w:t>
      </w:r>
    </w:p>
    <w:p w14:paraId="27BB189B" w14:textId="77777777" w:rsidR="00DE4D1A" w:rsidRPr="005F0A30" w:rsidRDefault="00DE4D1A" w:rsidP="00DE4D1A">
      <w:pPr>
        <w:pStyle w:val="BodyText"/>
        <w:rPr>
          <w:lang w:val="hr-HR"/>
        </w:rPr>
      </w:pPr>
    </w:p>
    <w:p w14:paraId="4FABB9A4" w14:textId="77777777" w:rsidR="00BB0DA6" w:rsidRPr="005F0A30" w:rsidRDefault="00DF3B4B" w:rsidP="006D00C5">
      <w:pPr>
        <w:pStyle w:val="Heading1"/>
        <w:rPr>
          <w:lang w:val="hr-HR"/>
        </w:rPr>
      </w:pPr>
      <w:r w:rsidRPr="005F0A30">
        <w:rPr>
          <w:lang w:val="hr-HR"/>
        </w:rPr>
        <w:br w:type="page"/>
      </w:r>
      <w:bookmarkStart w:id="0" w:name="_Toc179182954"/>
      <w:r w:rsidR="006E238A" w:rsidRPr="005F0A30">
        <w:rPr>
          <w:lang w:val="hr-HR"/>
        </w:rPr>
        <w:lastRenderedPageBreak/>
        <w:t>Puni naziv projekta</w:t>
      </w:r>
      <w:bookmarkEnd w:id="0"/>
    </w:p>
    <w:p w14:paraId="09FD9F6C" w14:textId="77777777" w:rsidR="00BB0DA6" w:rsidRPr="005F0A30" w:rsidRDefault="00BB0DA6" w:rsidP="006D00C5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F96AD6" w:rsidRPr="005F0A30">
        <w:rPr>
          <w:lang w:val="hr-HR"/>
        </w:rPr>
        <w:t>Navesti puni naziv projekta iz kojeg će biti vidljiva problematika/tematika kojom se projekt bavi</w:t>
      </w:r>
      <w:r w:rsidRPr="005F0A30">
        <w:rPr>
          <w:lang w:val="hr-HR"/>
        </w:rPr>
        <w:t>.]</w:t>
      </w:r>
    </w:p>
    <w:p w14:paraId="7BC2B374" w14:textId="1FE766F8" w:rsidR="005F0A30" w:rsidRPr="005F0A30" w:rsidRDefault="005F0A30" w:rsidP="00C601D9">
      <w:pPr>
        <w:pStyle w:val="BodyText"/>
        <w:rPr>
          <w:lang w:val="hr-HR"/>
        </w:rPr>
      </w:pPr>
      <w:r w:rsidRPr="005F0A30">
        <w:rPr>
          <w:lang w:val="hr-HR"/>
        </w:rPr>
        <w:t xml:space="preserve">Interaktivna edukativna igra za razvojni alat </w:t>
      </w:r>
      <w:proofErr w:type="spellStart"/>
      <w:r w:rsidRPr="005F0A30">
        <w:rPr>
          <w:i/>
          <w:iCs/>
          <w:lang w:val="hr-HR"/>
        </w:rPr>
        <w:t>Devtools</w:t>
      </w:r>
      <w:proofErr w:type="spellEnd"/>
    </w:p>
    <w:p w14:paraId="78B68642" w14:textId="77777777" w:rsidR="00BB0DA6" w:rsidRPr="005F0A30" w:rsidRDefault="00F96AD6" w:rsidP="006D00C5">
      <w:pPr>
        <w:pStyle w:val="Heading1"/>
        <w:rPr>
          <w:lang w:val="hr-HR"/>
        </w:rPr>
      </w:pPr>
      <w:bookmarkStart w:id="1" w:name="_Toc179182955"/>
      <w:r w:rsidRPr="005F0A30">
        <w:rPr>
          <w:lang w:val="hr-HR"/>
        </w:rPr>
        <w:t>Skraćeni naziv projekta</w:t>
      </w:r>
      <w:bookmarkEnd w:id="1"/>
    </w:p>
    <w:p w14:paraId="0D497795" w14:textId="77777777" w:rsidR="00BB0DA6" w:rsidRPr="005F0A30" w:rsidRDefault="00BB0DA6" w:rsidP="00AE6707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F96AD6" w:rsidRPr="005F0A30">
        <w:rPr>
          <w:lang w:val="hr-HR"/>
        </w:rPr>
        <w:t>Navesti skraćeni naziv projekta, ako je definiran.</w:t>
      </w:r>
      <w:r w:rsidRPr="005F0A30">
        <w:rPr>
          <w:lang w:val="hr-HR"/>
        </w:rPr>
        <w:t>]</w:t>
      </w:r>
    </w:p>
    <w:p w14:paraId="567D4E4B" w14:textId="31D757B7" w:rsidR="00C601D9" w:rsidRPr="005F0A30" w:rsidRDefault="005F0A30" w:rsidP="00C601D9">
      <w:pPr>
        <w:pStyle w:val="BodyText"/>
        <w:rPr>
          <w:lang w:val="hr-HR"/>
        </w:rPr>
      </w:pPr>
      <w:proofErr w:type="spellStart"/>
      <w:r w:rsidRPr="005F0A30">
        <w:rPr>
          <w:lang w:val="hr-HR"/>
        </w:rPr>
        <w:t>Devtools</w:t>
      </w:r>
      <w:proofErr w:type="spellEnd"/>
      <w:r w:rsidRPr="005F0A30">
        <w:rPr>
          <w:lang w:val="hr-HR"/>
        </w:rPr>
        <w:t xml:space="preserve"> </w:t>
      </w:r>
      <w:proofErr w:type="spellStart"/>
      <w:r w:rsidRPr="005F0A30">
        <w:rPr>
          <w:lang w:val="hr-HR"/>
        </w:rPr>
        <w:t>Dash</w:t>
      </w:r>
      <w:proofErr w:type="spellEnd"/>
      <w:r w:rsidRPr="005F0A30">
        <w:rPr>
          <w:lang w:val="hr-HR"/>
        </w:rPr>
        <w:t xml:space="preserve"> (ime igre)</w:t>
      </w:r>
    </w:p>
    <w:p w14:paraId="203171CF" w14:textId="77777777" w:rsidR="004D0BEF" w:rsidRPr="005F0A30" w:rsidRDefault="004D0BEF" w:rsidP="006D00C5">
      <w:pPr>
        <w:pStyle w:val="Heading1"/>
        <w:rPr>
          <w:lang w:val="hr-HR"/>
        </w:rPr>
      </w:pPr>
      <w:bookmarkStart w:id="2" w:name="_Toc179182956"/>
      <w:r w:rsidRPr="005F0A30">
        <w:rPr>
          <w:lang w:val="hr-HR"/>
        </w:rPr>
        <w:t>Opis problema/teme projekta</w:t>
      </w:r>
      <w:bookmarkEnd w:id="2"/>
    </w:p>
    <w:p w14:paraId="23E7CE85" w14:textId="37062BA5" w:rsidR="004D0BEF" w:rsidRPr="005F0A30" w:rsidRDefault="004D0BEF" w:rsidP="006D00C5">
      <w:pPr>
        <w:pStyle w:val="InfoBlue"/>
        <w:rPr>
          <w:lang w:val="hr-HR"/>
        </w:rPr>
      </w:pPr>
      <w:r w:rsidRPr="005F0A30">
        <w:rPr>
          <w:lang w:val="hr-HR"/>
        </w:rPr>
        <w:t>[Objasniti problem, odnosno temu projekta</w:t>
      </w:r>
      <w:r w:rsidR="00DE4D1A" w:rsidRPr="005F0A30">
        <w:rPr>
          <w:lang w:val="hr-HR"/>
        </w:rPr>
        <w:t>, o</w:t>
      </w:r>
      <w:r w:rsidRPr="005F0A30">
        <w:rPr>
          <w:lang w:val="hr-HR"/>
        </w:rPr>
        <w:t>bjasniti ukratko tip, uvjete i kontekst projekta.]</w:t>
      </w:r>
    </w:p>
    <w:p w14:paraId="6ED49105" w14:textId="45763BF6" w:rsidR="005F0A30" w:rsidRPr="005F0A30" w:rsidRDefault="005F0A30" w:rsidP="005F0A30">
      <w:pPr>
        <w:pStyle w:val="BodyText"/>
        <w:rPr>
          <w:lang w:val="hr-HR"/>
        </w:rPr>
      </w:pPr>
      <w:r w:rsidRPr="005F0A30">
        <w:rPr>
          <w:lang w:val="hr-HR"/>
        </w:rPr>
        <w:t xml:space="preserve">Razvojni alati </w:t>
      </w:r>
      <w:r w:rsidRPr="005F0A30">
        <w:rPr>
          <w:lang w:val="hr-HR"/>
        </w:rPr>
        <w:t>web-</w:t>
      </w:r>
      <w:r w:rsidRPr="005F0A30">
        <w:rPr>
          <w:lang w:val="hr-HR"/>
        </w:rPr>
        <w:t>preglednika su skup alata koji su integrirani u modernim web</w:t>
      </w:r>
      <w:r w:rsidRPr="005F0A30">
        <w:rPr>
          <w:lang w:val="hr-HR"/>
        </w:rPr>
        <w:t>. N</w:t>
      </w:r>
      <w:r w:rsidRPr="005F0A30">
        <w:rPr>
          <w:lang w:val="hr-HR"/>
        </w:rPr>
        <w:t>eizostavni</w:t>
      </w:r>
      <w:r w:rsidRPr="005F0A30">
        <w:rPr>
          <w:lang w:val="hr-HR"/>
        </w:rPr>
        <w:t xml:space="preserve"> su</w:t>
      </w:r>
      <w:r w:rsidRPr="005F0A30">
        <w:rPr>
          <w:lang w:val="hr-HR"/>
        </w:rPr>
        <w:t xml:space="preserve"> u procesu razvoja web-stranica i aplikacija, </w:t>
      </w:r>
      <w:r w:rsidRPr="005F0A30">
        <w:rPr>
          <w:lang w:val="hr-HR"/>
        </w:rPr>
        <w:t>pružajući</w:t>
      </w:r>
      <w:r w:rsidRPr="005F0A30">
        <w:rPr>
          <w:lang w:val="hr-HR"/>
        </w:rPr>
        <w:t xml:space="preserve"> </w:t>
      </w:r>
      <w:r w:rsidRPr="005F0A30">
        <w:rPr>
          <w:lang w:val="hr-HR"/>
        </w:rPr>
        <w:t>inženjerima</w:t>
      </w:r>
      <w:r w:rsidRPr="005F0A30">
        <w:rPr>
          <w:lang w:val="hr-HR"/>
        </w:rPr>
        <w:t xml:space="preserve"> </w:t>
      </w:r>
      <w:r w:rsidRPr="005F0A30">
        <w:rPr>
          <w:lang w:val="hr-HR"/>
        </w:rPr>
        <w:t>mogućnost</w:t>
      </w:r>
      <w:r w:rsidRPr="005F0A30">
        <w:rPr>
          <w:lang w:val="hr-HR"/>
        </w:rPr>
        <w:t xml:space="preserve"> dubinskog analiziranja, otkrivanja </w:t>
      </w:r>
      <w:r w:rsidRPr="005F0A30">
        <w:rPr>
          <w:lang w:val="hr-HR"/>
        </w:rPr>
        <w:t>grešaka</w:t>
      </w:r>
      <w:r w:rsidRPr="005F0A30">
        <w:rPr>
          <w:lang w:val="hr-HR"/>
        </w:rPr>
        <w:t xml:space="preserve"> i optimizacije njihovih projekata. No, </w:t>
      </w:r>
      <w:r w:rsidRPr="005F0A30">
        <w:rPr>
          <w:lang w:val="hr-HR"/>
        </w:rPr>
        <w:t>složenost</w:t>
      </w:r>
      <w:r w:rsidRPr="005F0A30">
        <w:rPr>
          <w:lang w:val="hr-HR"/>
        </w:rPr>
        <w:t xml:space="preserve"> ovih alata zbog </w:t>
      </w:r>
      <w:r w:rsidRPr="005F0A30">
        <w:rPr>
          <w:lang w:val="hr-HR"/>
        </w:rPr>
        <w:t>količine</w:t>
      </w:r>
      <w:r w:rsidRPr="005F0A30">
        <w:rPr>
          <w:lang w:val="hr-HR"/>
        </w:rPr>
        <w:t xml:space="preserve"> opcija </w:t>
      </w:r>
      <w:r w:rsidRPr="005F0A30">
        <w:rPr>
          <w:lang w:val="hr-HR"/>
        </w:rPr>
        <w:t>može</w:t>
      </w:r>
      <w:r w:rsidRPr="005F0A30">
        <w:rPr>
          <w:lang w:val="hr-HR"/>
        </w:rPr>
        <w:t xml:space="preserve"> predstavljati izazov za </w:t>
      </w:r>
      <w:r w:rsidRPr="005F0A30">
        <w:rPr>
          <w:lang w:val="hr-HR"/>
        </w:rPr>
        <w:t>inženjere</w:t>
      </w:r>
      <w:r w:rsidRPr="005F0A30">
        <w:rPr>
          <w:lang w:val="hr-HR"/>
        </w:rPr>
        <w:t xml:space="preserve">, kako one s manje iskustva, tako i za one s </w:t>
      </w:r>
      <w:r w:rsidRPr="005F0A30">
        <w:rPr>
          <w:lang w:val="hr-HR"/>
        </w:rPr>
        <w:t>vi</w:t>
      </w:r>
      <w:r>
        <w:rPr>
          <w:lang w:val="hr-HR"/>
        </w:rPr>
        <w:t>š</w:t>
      </w:r>
      <w:r w:rsidRPr="005F0A30">
        <w:rPr>
          <w:lang w:val="hr-HR"/>
        </w:rPr>
        <w:t>e</w:t>
      </w:r>
      <w:r w:rsidRPr="005F0A30">
        <w:rPr>
          <w:lang w:val="hr-HR"/>
        </w:rPr>
        <w:t xml:space="preserve"> iskustva. </w:t>
      </w:r>
    </w:p>
    <w:p w14:paraId="7FE2DC2E" w14:textId="5B1A0A5C" w:rsidR="005F0A30" w:rsidRPr="005F0A30" w:rsidRDefault="005F0A30" w:rsidP="005F0A30">
      <w:pPr>
        <w:pStyle w:val="BodyText"/>
        <w:rPr>
          <w:lang w:val="hr-HR"/>
        </w:rPr>
      </w:pPr>
      <w:r w:rsidRPr="005F0A30">
        <w:rPr>
          <w:lang w:val="hr-HR"/>
        </w:rPr>
        <w:t xml:space="preserve">Pravilno usvajanje svih funkcionalnosti panela alata zahtijeva vrijeme i </w:t>
      </w:r>
      <w:r w:rsidRPr="005F0A30">
        <w:rPr>
          <w:lang w:val="hr-HR"/>
        </w:rPr>
        <w:t>posvećenost</w:t>
      </w:r>
      <w:r w:rsidRPr="005F0A30">
        <w:rPr>
          <w:lang w:val="hr-HR"/>
        </w:rPr>
        <w:t xml:space="preserve">, a izvori za </w:t>
      </w:r>
      <w:r w:rsidRPr="005F0A30">
        <w:rPr>
          <w:lang w:val="hr-HR"/>
        </w:rPr>
        <w:t>učenje</w:t>
      </w:r>
      <w:r w:rsidRPr="005F0A30">
        <w:rPr>
          <w:lang w:val="hr-HR"/>
        </w:rPr>
        <w:t xml:space="preserve"> su </w:t>
      </w:r>
      <w:r w:rsidRPr="005F0A30">
        <w:rPr>
          <w:lang w:val="hr-HR"/>
        </w:rPr>
        <w:t>ograničeni</w:t>
      </w:r>
      <w:r w:rsidRPr="005F0A30">
        <w:rPr>
          <w:lang w:val="hr-HR"/>
        </w:rPr>
        <w:t xml:space="preserve"> na </w:t>
      </w:r>
      <w:r w:rsidRPr="005F0A30">
        <w:rPr>
          <w:lang w:val="hr-HR"/>
        </w:rPr>
        <w:t>službenu</w:t>
      </w:r>
      <w:r w:rsidRPr="005F0A30">
        <w:rPr>
          <w:lang w:val="hr-HR"/>
        </w:rPr>
        <w:t xml:space="preserve"> dokumentaciju i nekoliko video predavanja. </w:t>
      </w:r>
      <w:r w:rsidRPr="005F0A30">
        <w:rPr>
          <w:lang w:val="hr-HR"/>
        </w:rPr>
        <w:t>Projekt se bavi olakšavanjem ovog procesa učenja kroz praktičnu primjenu.</w:t>
      </w:r>
    </w:p>
    <w:p w14:paraId="554749CE" w14:textId="77777777" w:rsidR="00BB0DA6" w:rsidRPr="005F0A30" w:rsidRDefault="00F96AD6" w:rsidP="006D00C5">
      <w:pPr>
        <w:pStyle w:val="Heading1"/>
        <w:rPr>
          <w:lang w:val="hr-HR"/>
        </w:rPr>
      </w:pPr>
      <w:bookmarkStart w:id="3" w:name="_Toc179182957"/>
      <w:r w:rsidRPr="005F0A30">
        <w:rPr>
          <w:lang w:val="hr-HR"/>
        </w:rPr>
        <w:t>Cilj projekta</w:t>
      </w:r>
      <w:bookmarkEnd w:id="3"/>
    </w:p>
    <w:p w14:paraId="2AE737E8" w14:textId="36A73249" w:rsidR="00BB0DA6" w:rsidRPr="005F0A30" w:rsidRDefault="00BB0DA6" w:rsidP="006D00C5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F96AD6" w:rsidRPr="005F0A30">
        <w:rPr>
          <w:lang w:val="hr-HR"/>
        </w:rPr>
        <w:t>Navesti predviđeni cilj ili ciljeve projekta</w:t>
      </w:r>
      <w:r w:rsidR="004D0BEF" w:rsidRPr="005F0A30">
        <w:rPr>
          <w:lang w:val="hr-HR"/>
        </w:rPr>
        <w:t>. Definiranje ciljeva</w:t>
      </w:r>
      <w:r w:rsidR="00DF3B4B" w:rsidRPr="005F0A30">
        <w:rPr>
          <w:lang w:val="hr-HR"/>
        </w:rPr>
        <w:t xml:space="preserve"> </w:t>
      </w:r>
      <w:r w:rsidR="00FC64FB" w:rsidRPr="005F0A30">
        <w:rPr>
          <w:lang w:val="hr-HR"/>
        </w:rPr>
        <w:t>omogućuje</w:t>
      </w:r>
      <w:r w:rsidR="00DF3B4B" w:rsidRPr="005F0A30">
        <w:rPr>
          <w:lang w:val="hr-HR"/>
        </w:rPr>
        <w:t xml:space="preserve"> određivanje pravca u kojem će se kretati izvođenje projekta.</w:t>
      </w:r>
      <w:r w:rsidR="00ED59D3" w:rsidRPr="005F0A30">
        <w:rPr>
          <w:lang w:val="hr-HR"/>
        </w:rPr>
        <w:t xml:space="preserve"> Navesti predviđeno trajanje projekta.</w:t>
      </w:r>
      <w:r w:rsidRPr="005F0A30">
        <w:rPr>
          <w:lang w:val="hr-HR"/>
        </w:rPr>
        <w:t>]</w:t>
      </w:r>
    </w:p>
    <w:p w14:paraId="7075BD80" w14:textId="4FEA4279" w:rsidR="0064000D" w:rsidRDefault="005F0A30" w:rsidP="0064000D">
      <w:pPr>
        <w:pStyle w:val="BodyText"/>
        <w:rPr>
          <w:lang w:val="hr-HR"/>
        </w:rPr>
      </w:pPr>
      <w:r w:rsidRPr="005F0A30">
        <w:rPr>
          <w:lang w:val="hr-HR"/>
        </w:rPr>
        <w:t xml:space="preserve">Glavni cilj projekta je razviti interaktivnu edukativnu igru koja korisnicima omogućuje učenje i usavršavanje korištenja razvojnih alata </w:t>
      </w:r>
      <w:proofErr w:type="spellStart"/>
      <w:r w:rsidRPr="005F0A30">
        <w:rPr>
          <w:i/>
          <w:iCs/>
          <w:lang w:val="hr-HR"/>
        </w:rPr>
        <w:t>DevTools</w:t>
      </w:r>
      <w:proofErr w:type="spellEnd"/>
      <w:r w:rsidRPr="005F0A30">
        <w:rPr>
          <w:lang w:val="hr-HR"/>
        </w:rPr>
        <w:t xml:space="preserve"> kroz simulacije i praktične zadatke.</w:t>
      </w:r>
      <w:r w:rsidR="0064000D">
        <w:rPr>
          <w:lang w:val="hr-HR"/>
        </w:rPr>
        <w:t xml:space="preserve"> Igra će nuditi par nivoa za glavne kategorije alata </w:t>
      </w:r>
      <w:proofErr w:type="spellStart"/>
      <w:r w:rsidR="0064000D" w:rsidRPr="0064000D">
        <w:rPr>
          <w:i/>
          <w:iCs/>
          <w:lang w:val="hr-HR"/>
        </w:rPr>
        <w:t>Devtools</w:t>
      </w:r>
      <w:proofErr w:type="spellEnd"/>
      <w:r w:rsidR="0064000D">
        <w:rPr>
          <w:lang w:val="hr-HR"/>
        </w:rPr>
        <w:t xml:space="preserve">. Nivoi će biti različitih razina zahtjevnosti i simulirati različite probleme s kojima se razvojni inženjeri susreću u pravim projektima.  </w:t>
      </w:r>
    </w:p>
    <w:p w14:paraId="6905089A" w14:textId="0BCE6263" w:rsidR="0064000D" w:rsidRDefault="0064000D" w:rsidP="0064000D">
      <w:pPr>
        <w:pStyle w:val="BodyText"/>
        <w:rPr>
          <w:lang w:val="hr-HR"/>
        </w:rPr>
      </w:pPr>
      <w:r>
        <w:rPr>
          <w:lang w:val="hr-HR"/>
        </w:rPr>
        <w:t>Cilj je također razviti modularnu arhitekturu igre koja će omogućiti proširenje sadržaja.</w:t>
      </w:r>
      <w:r w:rsidR="00655081">
        <w:rPr>
          <w:lang w:val="hr-HR"/>
        </w:rPr>
        <w:t xml:space="preserve"> Igra će se moći proširiti s dodatnim izazovima i zadacima.</w:t>
      </w:r>
    </w:p>
    <w:p w14:paraId="0358917B" w14:textId="6A86DD80" w:rsidR="00C601D9" w:rsidRPr="005F0A30" w:rsidRDefault="0064000D" w:rsidP="0036045A">
      <w:pPr>
        <w:pStyle w:val="BodyText"/>
        <w:rPr>
          <w:lang w:val="hr-HR"/>
        </w:rPr>
      </w:pPr>
      <w:r>
        <w:rPr>
          <w:lang w:val="hr-HR"/>
        </w:rPr>
        <w:t>Predviđeno trajanje projekta je 4 mjeseci.</w:t>
      </w:r>
    </w:p>
    <w:p w14:paraId="77D1D91F" w14:textId="77777777" w:rsidR="00A722D2" w:rsidRPr="005F0A30" w:rsidRDefault="00FC64FB" w:rsidP="006D00C5">
      <w:pPr>
        <w:pStyle w:val="Heading1"/>
        <w:rPr>
          <w:lang w:val="hr-HR"/>
        </w:rPr>
      </w:pPr>
      <w:bookmarkStart w:id="4" w:name="_Toc179182958"/>
      <w:r w:rsidRPr="005F0A30">
        <w:rPr>
          <w:lang w:val="hr-HR"/>
        </w:rPr>
        <w:t>Voditelj studentskog tima</w:t>
      </w:r>
      <w:bookmarkEnd w:id="4"/>
    </w:p>
    <w:p w14:paraId="4883785E" w14:textId="77777777" w:rsidR="00A722D2" w:rsidRPr="005F0A30" w:rsidRDefault="00A722D2" w:rsidP="006D00C5">
      <w:pPr>
        <w:pStyle w:val="InfoBlue"/>
        <w:rPr>
          <w:lang w:val="hr-HR"/>
        </w:rPr>
      </w:pPr>
      <w:r w:rsidRPr="005F0A30">
        <w:rPr>
          <w:lang w:val="hr-HR"/>
        </w:rPr>
        <w:t>&lt;Ime</w:t>
      </w:r>
      <w:r w:rsidR="00FC64FB" w:rsidRPr="005F0A30">
        <w:rPr>
          <w:lang w:val="hr-HR"/>
        </w:rPr>
        <w:t xml:space="preserve"> i prezime studenta</w:t>
      </w:r>
      <w:r w:rsidRPr="005F0A30">
        <w:rPr>
          <w:lang w:val="hr-HR"/>
        </w:rPr>
        <w:t>&gt;</w:t>
      </w:r>
    </w:p>
    <w:p w14:paraId="76AD7C98" w14:textId="77777777" w:rsidR="00C601D9" w:rsidRPr="005F0A30" w:rsidRDefault="00C601D9" w:rsidP="00C601D9">
      <w:pPr>
        <w:pStyle w:val="BodyText"/>
        <w:rPr>
          <w:lang w:val="hr-HR"/>
        </w:rPr>
      </w:pPr>
    </w:p>
    <w:p w14:paraId="7891DA3D" w14:textId="77777777" w:rsidR="00A722D2" w:rsidRPr="005F0A30" w:rsidRDefault="00A722D2" w:rsidP="006D00C5">
      <w:pPr>
        <w:pStyle w:val="Heading1"/>
        <w:rPr>
          <w:lang w:val="hr-HR"/>
        </w:rPr>
      </w:pPr>
      <w:r w:rsidRPr="005F0A30">
        <w:rPr>
          <w:lang w:val="hr-HR"/>
        </w:rPr>
        <w:tab/>
      </w:r>
      <w:bookmarkStart w:id="5" w:name="_Toc179182959"/>
      <w:r w:rsidRPr="005F0A30">
        <w:rPr>
          <w:lang w:val="hr-HR"/>
        </w:rPr>
        <w:t>Rezultat(i)</w:t>
      </w:r>
      <w:bookmarkEnd w:id="5"/>
    </w:p>
    <w:p w14:paraId="0E6E3C4A" w14:textId="256B04A8" w:rsidR="00A722D2" w:rsidRDefault="00E119AF" w:rsidP="006D00C5">
      <w:pPr>
        <w:pStyle w:val="InfoBlue"/>
        <w:rPr>
          <w:lang w:val="hr-HR"/>
        </w:rPr>
      </w:pPr>
      <w:r w:rsidRPr="005F0A30">
        <w:rPr>
          <w:lang w:val="hr-HR"/>
        </w:rPr>
        <w:t>[Navesti š</w:t>
      </w:r>
      <w:r w:rsidR="00A722D2" w:rsidRPr="005F0A30">
        <w:rPr>
          <w:lang w:val="hr-HR"/>
        </w:rPr>
        <w:t>to će se isporučiti na kraju projekta</w:t>
      </w:r>
      <w:r w:rsidR="00DE4D1A" w:rsidRPr="005F0A30">
        <w:rPr>
          <w:lang w:val="hr-HR"/>
        </w:rPr>
        <w:t>, voditi računa da osim rezultata u vidu nekog proizvoda ovdje treba navesti i svu dokumentaciju.</w:t>
      </w:r>
      <w:r w:rsidRPr="005F0A30">
        <w:rPr>
          <w:lang w:val="hr-HR"/>
        </w:rPr>
        <w:t>]</w:t>
      </w:r>
    </w:p>
    <w:p w14:paraId="159E776D" w14:textId="69A16350" w:rsidR="00655081" w:rsidRDefault="00655081" w:rsidP="00655081">
      <w:pPr>
        <w:pStyle w:val="BodyText"/>
        <w:rPr>
          <w:lang w:val="hr-HR"/>
        </w:rPr>
      </w:pPr>
      <w:r>
        <w:rPr>
          <w:lang w:val="hr-HR"/>
        </w:rPr>
        <w:t>Na kraju projekta isporučit će se sljedeći rezultati:</w:t>
      </w:r>
    </w:p>
    <w:p w14:paraId="676420F2" w14:textId="477E6927" w:rsidR="00655081" w:rsidRDefault="00655081" w:rsidP="00655081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 xml:space="preserve">Interaktivna igra za učenje razvojnih </w:t>
      </w:r>
      <w:proofErr w:type="spellStart"/>
      <w:r w:rsidRPr="00A64DA7">
        <w:rPr>
          <w:i/>
          <w:iCs/>
          <w:lang w:val="hr-HR"/>
        </w:rPr>
        <w:t>Devtools</w:t>
      </w:r>
      <w:proofErr w:type="spellEnd"/>
      <w:r>
        <w:rPr>
          <w:lang w:val="hr-HR"/>
        </w:rPr>
        <w:t xml:space="preserve"> s 12 glavnih nivoa</w:t>
      </w:r>
    </w:p>
    <w:p w14:paraId="5794CDDD" w14:textId="1BD73182" w:rsidR="00655081" w:rsidRDefault="00655081" w:rsidP="00655081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Tehnička dokumentacija</w:t>
      </w:r>
    </w:p>
    <w:p w14:paraId="360BAC8A" w14:textId="6A316C21" w:rsidR="00C601D9" w:rsidRPr="00655081" w:rsidRDefault="00655081" w:rsidP="00655081">
      <w:pPr>
        <w:pStyle w:val="BodyText"/>
        <w:numPr>
          <w:ilvl w:val="0"/>
          <w:numId w:val="9"/>
        </w:numPr>
        <w:rPr>
          <w:lang w:val="hr-HR"/>
        </w:rPr>
      </w:pPr>
      <w:r>
        <w:rPr>
          <w:lang w:val="hr-HR"/>
        </w:rPr>
        <w:t>Dokumentacija plana projekta</w:t>
      </w:r>
    </w:p>
    <w:p w14:paraId="78E6F2CF" w14:textId="77777777" w:rsidR="000A6603" w:rsidRPr="005F0A30" w:rsidRDefault="000A6603" w:rsidP="000A6603">
      <w:pPr>
        <w:pStyle w:val="Heading1"/>
        <w:rPr>
          <w:lang w:val="hr-HR"/>
        </w:rPr>
      </w:pPr>
      <w:bookmarkStart w:id="6" w:name="_Toc179182960"/>
      <w:bookmarkStart w:id="7" w:name="_Toc100054240"/>
      <w:r w:rsidRPr="005F0A30">
        <w:rPr>
          <w:lang w:val="hr-HR"/>
        </w:rPr>
        <w:t>Slični projekti</w:t>
      </w:r>
      <w:bookmarkEnd w:id="6"/>
    </w:p>
    <w:p w14:paraId="4EFDF6BE" w14:textId="77777777" w:rsidR="000A6603" w:rsidRPr="005F0A30" w:rsidRDefault="000A6603" w:rsidP="000A6603">
      <w:pPr>
        <w:pStyle w:val="InfoBlue"/>
        <w:rPr>
          <w:lang w:val="hr-HR"/>
        </w:rPr>
      </w:pPr>
      <w:r w:rsidRPr="005F0A30">
        <w:rPr>
          <w:lang w:val="hr-HR"/>
        </w:rPr>
        <w:t>[Navesti projekte koji su povezani s dotičnim projektom.]</w:t>
      </w:r>
    </w:p>
    <w:p w14:paraId="0FC0B7DF" w14:textId="74733C73" w:rsidR="00A64DA7" w:rsidRPr="00A64DA7" w:rsidRDefault="00A64DA7" w:rsidP="00A64DA7">
      <w:pPr>
        <w:pStyle w:val="BodyText"/>
        <w:numPr>
          <w:ilvl w:val="0"/>
          <w:numId w:val="9"/>
        </w:numPr>
        <w:rPr>
          <w:lang w:val="hr-HR"/>
        </w:rPr>
      </w:pPr>
      <w:r w:rsidRPr="00A64DA7">
        <w:rPr>
          <w:i/>
          <w:iCs/>
          <w:lang w:val="en-HR"/>
        </w:rPr>
        <w:t>Learn Git Branching</w:t>
      </w:r>
      <w:r>
        <w:rPr>
          <w:i/>
          <w:iCs/>
          <w:lang w:val="hr-HR"/>
        </w:rPr>
        <w:t xml:space="preserve">, </w:t>
      </w:r>
      <w:hyperlink r:id="rId13" w:history="1">
        <w:r w:rsidRPr="00373E38">
          <w:rPr>
            <w:rStyle w:val="Hyperlink"/>
            <w:i/>
            <w:iCs/>
            <w:lang w:val="hr-HR"/>
          </w:rPr>
          <w:t>https://learngitbranching.js.org/</w:t>
        </w:r>
      </w:hyperlink>
    </w:p>
    <w:p w14:paraId="7FEFC77D" w14:textId="533BB63B" w:rsidR="00C601D9" w:rsidRDefault="00A64DA7" w:rsidP="00A64DA7">
      <w:pPr>
        <w:pStyle w:val="BodyText"/>
        <w:numPr>
          <w:ilvl w:val="0"/>
          <w:numId w:val="9"/>
        </w:numPr>
        <w:rPr>
          <w:i/>
          <w:iCs/>
          <w:lang w:val="hr-HR"/>
        </w:rPr>
      </w:pPr>
      <w:proofErr w:type="spellStart"/>
      <w:r w:rsidRPr="00A64DA7">
        <w:rPr>
          <w:i/>
          <w:iCs/>
          <w:lang w:val="hr-HR"/>
        </w:rPr>
        <w:t>Flexbox</w:t>
      </w:r>
      <w:proofErr w:type="spellEnd"/>
      <w:r w:rsidRPr="00A64DA7">
        <w:rPr>
          <w:i/>
          <w:iCs/>
          <w:lang w:val="hr-HR"/>
        </w:rPr>
        <w:t xml:space="preserve"> </w:t>
      </w:r>
      <w:proofErr w:type="spellStart"/>
      <w:r w:rsidRPr="00A64DA7">
        <w:rPr>
          <w:i/>
          <w:iCs/>
          <w:lang w:val="hr-HR"/>
        </w:rPr>
        <w:t>Froggy</w:t>
      </w:r>
      <w:proofErr w:type="spellEnd"/>
      <w:r>
        <w:rPr>
          <w:i/>
          <w:iCs/>
          <w:lang w:val="hr-HR"/>
        </w:rPr>
        <w:t xml:space="preserve">, </w:t>
      </w:r>
      <w:hyperlink r:id="rId14" w:history="1">
        <w:r w:rsidRPr="00373E38">
          <w:rPr>
            <w:rStyle w:val="Hyperlink"/>
            <w:i/>
            <w:iCs/>
            <w:lang w:val="hr-HR"/>
          </w:rPr>
          <w:t>https://flexboxfroggy.com/</w:t>
        </w:r>
      </w:hyperlink>
    </w:p>
    <w:p w14:paraId="088969F3" w14:textId="31BF67FF" w:rsidR="00A64DA7" w:rsidRDefault="00A64DA7" w:rsidP="00A64DA7">
      <w:pPr>
        <w:pStyle w:val="BodyText"/>
        <w:numPr>
          <w:ilvl w:val="0"/>
          <w:numId w:val="9"/>
        </w:numPr>
        <w:rPr>
          <w:i/>
          <w:iCs/>
          <w:lang w:val="hr-HR"/>
        </w:rPr>
      </w:pPr>
      <w:proofErr w:type="spellStart"/>
      <w:r>
        <w:rPr>
          <w:i/>
          <w:iCs/>
          <w:lang w:val="hr-HR"/>
        </w:rPr>
        <w:t>TryHackMe</w:t>
      </w:r>
      <w:proofErr w:type="spellEnd"/>
      <w:r>
        <w:rPr>
          <w:i/>
          <w:iCs/>
          <w:lang w:val="hr-HR"/>
        </w:rPr>
        <w:t xml:space="preserve">, </w:t>
      </w:r>
      <w:hyperlink r:id="rId15" w:history="1">
        <w:r w:rsidRPr="00373E38">
          <w:rPr>
            <w:rStyle w:val="Hyperlink"/>
            <w:i/>
            <w:iCs/>
            <w:lang w:val="hr-HR"/>
          </w:rPr>
          <w:t>https://tryhackme.com/</w:t>
        </w:r>
      </w:hyperlink>
    </w:p>
    <w:p w14:paraId="1D9EDA0A" w14:textId="0B90C44C" w:rsidR="00E81768" w:rsidRPr="00E81768" w:rsidRDefault="00A64DA7" w:rsidP="00E81768">
      <w:pPr>
        <w:pStyle w:val="BodyText"/>
        <w:numPr>
          <w:ilvl w:val="0"/>
          <w:numId w:val="9"/>
        </w:numPr>
        <w:rPr>
          <w:i/>
          <w:iCs/>
          <w:lang w:val="hr-HR"/>
        </w:rPr>
      </w:pPr>
      <w:r>
        <w:rPr>
          <w:i/>
          <w:iCs/>
          <w:lang w:val="hr-HR"/>
        </w:rPr>
        <w:lastRenderedPageBreak/>
        <w:t>Oh</w:t>
      </w:r>
      <w:r w:rsidR="00E81768">
        <w:rPr>
          <w:i/>
          <w:iCs/>
          <w:lang w:val="hr-HR"/>
        </w:rPr>
        <w:t xml:space="preserve"> </w:t>
      </w:r>
      <w:r>
        <w:rPr>
          <w:i/>
          <w:iCs/>
          <w:lang w:val="hr-HR"/>
        </w:rPr>
        <w:t>My</w:t>
      </w:r>
      <w:r w:rsidR="00E81768">
        <w:rPr>
          <w:i/>
          <w:iCs/>
          <w:lang w:val="hr-HR"/>
        </w:rPr>
        <w:t xml:space="preserve"> </w:t>
      </w:r>
      <w:proofErr w:type="spellStart"/>
      <w:r>
        <w:rPr>
          <w:i/>
          <w:iCs/>
          <w:lang w:val="hr-HR"/>
        </w:rPr>
        <w:t>Git</w:t>
      </w:r>
      <w:proofErr w:type="spellEnd"/>
      <w:r w:rsidR="00E81768">
        <w:rPr>
          <w:i/>
          <w:iCs/>
          <w:lang w:val="hr-HR"/>
        </w:rPr>
        <w:t xml:space="preserve">!, </w:t>
      </w:r>
      <w:hyperlink r:id="rId16" w:history="1">
        <w:r w:rsidR="00E81768" w:rsidRPr="00373E38">
          <w:rPr>
            <w:rStyle w:val="Hyperlink"/>
            <w:i/>
            <w:iCs/>
            <w:lang w:val="hr-HR"/>
          </w:rPr>
          <w:t>https://ohmygit.org/</w:t>
        </w:r>
      </w:hyperlink>
    </w:p>
    <w:p w14:paraId="2CC4F8E7" w14:textId="77777777" w:rsidR="00C74132" w:rsidRPr="005F0A30" w:rsidRDefault="00C74132" w:rsidP="00C74132">
      <w:pPr>
        <w:pStyle w:val="Heading1"/>
        <w:rPr>
          <w:lang w:val="hr-HR"/>
        </w:rPr>
      </w:pPr>
      <w:bookmarkStart w:id="8" w:name="_Toc179182961"/>
      <w:r w:rsidRPr="005F0A30">
        <w:rPr>
          <w:lang w:val="hr-HR"/>
        </w:rPr>
        <w:t>Resursi</w:t>
      </w:r>
      <w:bookmarkEnd w:id="7"/>
      <w:bookmarkEnd w:id="8"/>
    </w:p>
    <w:p w14:paraId="1B8D7E60" w14:textId="77777777" w:rsidR="00C74132" w:rsidRPr="005F0A30" w:rsidRDefault="00C74132" w:rsidP="00C74132">
      <w:pPr>
        <w:pStyle w:val="InfoBlue"/>
        <w:rPr>
          <w:lang w:val="hr-HR"/>
        </w:rPr>
      </w:pPr>
      <w:r w:rsidRPr="005F0A30">
        <w:rPr>
          <w:lang w:val="hr-HR"/>
        </w:rPr>
        <w:t>[Navesti ljudske i ostale resurse potrebne za uspješno dovršenje projekta.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odsustva).]</w:t>
      </w:r>
    </w:p>
    <w:p w14:paraId="1E35F528" w14:textId="77777777" w:rsidR="00C74132" w:rsidRPr="005F0A30" w:rsidRDefault="00C74132" w:rsidP="00C74132">
      <w:pPr>
        <w:pStyle w:val="BodyText"/>
        <w:rPr>
          <w:b/>
          <w:lang w:val="hr-HR"/>
        </w:rPr>
      </w:pPr>
      <w:r w:rsidRPr="005F0A30">
        <w:rPr>
          <w:b/>
          <w:lang w:val="hr-HR"/>
        </w:rPr>
        <w:t>Tablica 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722"/>
        <w:gridCol w:w="1259"/>
        <w:gridCol w:w="4682"/>
      </w:tblGrid>
      <w:tr w:rsidR="00154FCD" w:rsidRPr="005F0A30" w14:paraId="1E6F8E5C" w14:textId="77777777">
        <w:trPr>
          <w:jc w:val="center"/>
        </w:trPr>
        <w:tc>
          <w:tcPr>
            <w:tcW w:w="1259" w:type="dxa"/>
            <w:vAlign w:val="center"/>
          </w:tcPr>
          <w:p w14:paraId="170AAF90" w14:textId="77777777" w:rsidR="00154FCD" w:rsidRPr="005F0A30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Ime i prezime</w:t>
            </w:r>
          </w:p>
        </w:tc>
        <w:tc>
          <w:tcPr>
            <w:tcW w:w="1259" w:type="dxa"/>
            <w:vAlign w:val="center"/>
          </w:tcPr>
          <w:p w14:paraId="0FFDEB5A" w14:textId="77777777" w:rsidR="00154FCD" w:rsidRPr="005F0A30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1B3A8C7A" w14:textId="77777777" w:rsidR="00154FCD" w:rsidRPr="005F0A30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302BE150" w14:textId="77777777" w:rsidR="00154FCD" w:rsidRPr="005F0A30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Napomene</w:t>
            </w:r>
          </w:p>
        </w:tc>
      </w:tr>
      <w:tr w:rsidR="00154FCD" w:rsidRPr="005F0A30" w14:paraId="3BB82EC9" w14:textId="77777777">
        <w:trPr>
          <w:jc w:val="center"/>
        </w:trPr>
        <w:tc>
          <w:tcPr>
            <w:tcW w:w="1259" w:type="dxa"/>
            <w:vAlign w:val="center"/>
          </w:tcPr>
          <w:p w14:paraId="38B52029" w14:textId="29FAA033" w:rsidR="00154FCD" w:rsidRPr="005F0A30" w:rsidRDefault="0065508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Tereza Bilić</w:t>
            </w:r>
          </w:p>
        </w:tc>
        <w:tc>
          <w:tcPr>
            <w:tcW w:w="1259" w:type="dxa"/>
            <w:vAlign w:val="center"/>
          </w:tcPr>
          <w:p w14:paraId="179F9C57" w14:textId="16BE3F6D" w:rsidR="00154FCD" w:rsidRPr="005F0A30" w:rsidRDefault="0065508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tereza.bilic@fer.hr</w:t>
            </w:r>
          </w:p>
        </w:tc>
        <w:tc>
          <w:tcPr>
            <w:tcW w:w="1259" w:type="dxa"/>
            <w:vAlign w:val="center"/>
          </w:tcPr>
          <w:p w14:paraId="613D681B" w14:textId="648F56CB" w:rsidR="00154FCD" w:rsidRPr="005F0A30" w:rsidRDefault="0065508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?</w:t>
            </w:r>
          </w:p>
        </w:tc>
        <w:tc>
          <w:tcPr>
            <w:tcW w:w="4682" w:type="dxa"/>
            <w:vAlign w:val="center"/>
          </w:tcPr>
          <w:p w14:paraId="0BCFBDFC" w14:textId="485CC224" w:rsidR="00154FCD" w:rsidRPr="005F0A30" w:rsidRDefault="0065508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154FCD" w:rsidRPr="005F0A30" w14:paraId="5F1B7F20" w14:textId="77777777">
        <w:trPr>
          <w:jc w:val="center"/>
        </w:trPr>
        <w:tc>
          <w:tcPr>
            <w:tcW w:w="1259" w:type="dxa"/>
            <w:vAlign w:val="center"/>
          </w:tcPr>
          <w:p w14:paraId="23E79E60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07B39C0D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107643AA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240E994A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5F0A30" w14:paraId="19A19D96" w14:textId="77777777">
        <w:trPr>
          <w:jc w:val="center"/>
        </w:trPr>
        <w:tc>
          <w:tcPr>
            <w:tcW w:w="1259" w:type="dxa"/>
            <w:vAlign w:val="center"/>
          </w:tcPr>
          <w:p w14:paraId="3CE8E743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4DFCB9C0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736ECE5E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7CEFE142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5F0A30" w14:paraId="79144072" w14:textId="77777777">
        <w:trPr>
          <w:jc w:val="center"/>
        </w:trPr>
        <w:tc>
          <w:tcPr>
            <w:tcW w:w="1259" w:type="dxa"/>
            <w:vAlign w:val="center"/>
          </w:tcPr>
          <w:p w14:paraId="682739AA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43DC151C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6D22B1A7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670655BE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5F0A30" w14:paraId="3210CD4B" w14:textId="77777777">
        <w:trPr>
          <w:jc w:val="center"/>
        </w:trPr>
        <w:tc>
          <w:tcPr>
            <w:tcW w:w="1259" w:type="dxa"/>
            <w:vAlign w:val="center"/>
          </w:tcPr>
          <w:p w14:paraId="18F9613C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3213EC2D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415848B9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72EABAE5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5F0A30" w14:paraId="63CB8C1B" w14:textId="77777777">
        <w:trPr>
          <w:jc w:val="center"/>
        </w:trPr>
        <w:tc>
          <w:tcPr>
            <w:tcW w:w="1259" w:type="dxa"/>
            <w:vAlign w:val="center"/>
          </w:tcPr>
          <w:p w14:paraId="49A07184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2B2FA26E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1259" w:type="dxa"/>
            <w:vAlign w:val="center"/>
          </w:tcPr>
          <w:p w14:paraId="5D7728C1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vAlign w:val="center"/>
          </w:tcPr>
          <w:p w14:paraId="3F63694D" w14:textId="77777777" w:rsidR="00154FCD" w:rsidRPr="005F0A30" w:rsidRDefault="00154FCD" w:rsidP="00C74132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12CADF8C" w14:textId="77777777" w:rsidR="00A722D2" w:rsidRPr="005F0A30" w:rsidRDefault="00A722D2" w:rsidP="006D00C5">
      <w:pPr>
        <w:pStyle w:val="Heading1"/>
        <w:rPr>
          <w:lang w:val="hr-HR"/>
        </w:rPr>
      </w:pPr>
      <w:bookmarkStart w:id="9" w:name="_Toc179182962"/>
      <w:r w:rsidRPr="005F0A30">
        <w:rPr>
          <w:lang w:val="hr-HR"/>
        </w:rPr>
        <w:t>Glavni rizici</w:t>
      </w:r>
      <w:bookmarkEnd w:id="9"/>
    </w:p>
    <w:p w14:paraId="310CF5CB" w14:textId="1C4AC48C" w:rsidR="00655081" w:rsidRPr="00655081" w:rsidRDefault="00E119AF" w:rsidP="0036045A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A722D2" w:rsidRPr="005F0A30">
        <w:rPr>
          <w:lang w:val="hr-HR"/>
        </w:rPr>
        <w:t>Navesti glavne zapreke za ostvarenje uspjeha projekta, te posljedice ukoliko projekt ne uspije</w:t>
      </w:r>
      <w:r w:rsidRPr="005F0A30">
        <w:rPr>
          <w:lang w:val="hr-HR"/>
        </w:rPr>
        <w:t>.]</w:t>
      </w:r>
    </w:p>
    <w:p w14:paraId="1AFC55A4" w14:textId="1E8D4465" w:rsidR="0036045A" w:rsidRDefault="0036045A" w:rsidP="0036045A">
      <w:pPr>
        <w:pStyle w:val="BodyText"/>
        <w:rPr>
          <w:lang w:val="hr-HR"/>
        </w:rPr>
      </w:pPr>
      <w:r>
        <w:rPr>
          <w:lang w:val="hr-HR"/>
        </w:rPr>
        <w:t>Glavne zapreke za ostvarenje uspjeha projekta su:</w:t>
      </w:r>
    </w:p>
    <w:p w14:paraId="2C85A5BE" w14:textId="6A376B4B" w:rsidR="0036045A" w:rsidRDefault="0036045A" w:rsidP="0036045A">
      <w:pPr>
        <w:pStyle w:val="BodyText"/>
        <w:rPr>
          <w:lang w:val="hr-HR"/>
        </w:rPr>
      </w:pPr>
      <w:r w:rsidRPr="00057C5F">
        <w:rPr>
          <w:b/>
          <w:bCs/>
          <w:lang w:val="hr-HR"/>
        </w:rPr>
        <w:t>Tehnička složenost</w:t>
      </w:r>
      <w:r>
        <w:rPr>
          <w:lang w:val="hr-HR"/>
        </w:rPr>
        <w:t xml:space="preserve"> – simulacija određenih ponašanja preglednika te problema u kodu je tehnički zahtjevno što može usporiti razvoj te otežati postizanje željene kvalitete rješenje. Ukoliko se ne postigne planirani nivoi i funkcionalnosti</w:t>
      </w:r>
      <w:r w:rsidR="00057C5F">
        <w:rPr>
          <w:lang w:val="hr-HR"/>
        </w:rPr>
        <w:t xml:space="preserve">, korisnici neće dobiti dovoljno realistično iskustvo s alatom </w:t>
      </w:r>
      <w:proofErr w:type="spellStart"/>
      <w:r w:rsidR="00057C5F" w:rsidRPr="00057C5F">
        <w:rPr>
          <w:i/>
          <w:iCs/>
          <w:lang w:val="hr-HR"/>
        </w:rPr>
        <w:t>Devtools</w:t>
      </w:r>
      <w:proofErr w:type="spellEnd"/>
      <w:r w:rsidR="00057C5F">
        <w:rPr>
          <w:i/>
          <w:iCs/>
          <w:lang w:val="hr-HR"/>
        </w:rPr>
        <w:t xml:space="preserve"> </w:t>
      </w:r>
      <w:r w:rsidR="00057C5F">
        <w:rPr>
          <w:lang w:val="hr-HR"/>
        </w:rPr>
        <w:t>što umanjuje obrazovnu vrijednost igre.</w:t>
      </w:r>
    </w:p>
    <w:p w14:paraId="4B310410" w14:textId="4AE13CE9" w:rsidR="00057C5F" w:rsidRDefault="00057C5F" w:rsidP="00057C5F">
      <w:pPr>
        <w:pStyle w:val="BodyText"/>
        <w:rPr>
          <w:b/>
          <w:bCs/>
          <w:lang w:val="hr-HR"/>
        </w:rPr>
      </w:pPr>
      <w:r>
        <w:rPr>
          <w:b/>
          <w:bCs/>
          <w:lang w:val="hr-HR"/>
        </w:rPr>
        <w:t xml:space="preserve">Vremenska ograničenja i kašnjenja u razvoju </w:t>
      </w:r>
      <w:r>
        <w:rPr>
          <w:lang w:val="hr-HR"/>
        </w:rPr>
        <w:t>–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predviđeno vrijeme od 4 mjeseci može biti nedovoljno ukoliko dođe do neočekivanih poteškoća. Ovo može rezultirati u nepotpunom projektu.</w:t>
      </w:r>
      <w:r>
        <w:rPr>
          <w:b/>
          <w:bCs/>
          <w:lang w:val="hr-HR"/>
        </w:rPr>
        <w:t xml:space="preserve"> </w:t>
      </w:r>
    </w:p>
    <w:p w14:paraId="3DEAA444" w14:textId="64A9E949" w:rsidR="00057C5F" w:rsidRPr="00057C5F" w:rsidRDefault="00057C5F" w:rsidP="00057C5F">
      <w:pPr>
        <w:pStyle w:val="BodyText"/>
        <w:rPr>
          <w:b/>
          <w:bCs/>
          <w:lang w:val="hr-HR"/>
        </w:rPr>
      </w:pPr>
      <w:r w:rsidRPr="00057C5F">
        <w:rPr>
          <w:b/>
          <w:bCs/>
          <w:lang w:val="hr-HR"/>
        </w:rPr>
        <w:t xml:space="preserve">Tehničke nesavršenosti </w:t>
      </w:r>
      <w:r w:rsidRPr="00057C5F">
        <w:rPr>
          <w:lang w:val="hr-HR"/>
        </w:rPr>
        <w:t>–</w:t>
      </w:r>
      <w:r w:rsidRPr="00057C5F">
        <w:rPr>
          <w:i/>
          <w:iCs/>
          <w:lang w:val="hr-HR"/>
        </w:rPr>
        <w:t xml:space="preserve"> </w:t>
      </w:r>
      <w:r w:rsidRPr="00057C5F">
        <w:rPr>
          <w:lang w:val="hr-HR"/>
        </w:rPr>
        <w:t>postoji rizik tehničkih problema i</w:t>
      </w:r>
      <w:r>
        <w:rPr>
          <w:lang w:val="hr-HR"/>
        </w:rPr>
        <w:t xml:space="preserve"> </w:t>
      </w:r>
      <w:proofErr w:type="spellStart"/>
      <w:r w:rsidRPr="00057C5F">
        <w:rPr>
          <w:i/>
          <w:iCs/>
          <w:lang w:val="hr-HR"/>
        </w:rPr>
        <w:t>bugova</w:t>
      </w:r>
      <w:proofErr w:type="spellEnd"/>
      <w:r>
        <w:rPr>
          <w:i/>
          <w:iCs/>
          <w:lang w:val="hr-HR"/>
        </w:rPr>
        <w:t xml:space="preserve"> </w:t>
      </w:r>
      <w:r w:rsidRPr="00057C5F">
        <w:rPr>
          <w:lang w:val="hr-HR"/>
        </w:rPr>
        <w:t>k</w:t>
      </w:r>
      <w:r>
        <w:rPr>
          <w:lang w:val="hr-HR"/>
        </w:rPr>
        <w:t xml:space="preserve">oji negativno utječu na korisničko iskustvo što može voditi do frustracija korisnika. </w:t>
      </w:r>
    </w:p>
    <w:p w14:paraId="0ADE3EAE" w14:textId="0B175695" w:rsidR="0036045A" w:rsidRPr="005F0A30" w:rsidRDefault="0036045A" w:rsidP="0036045A">
      <w:pPr>
        <w:pStyle w:val="BodyText"/>
        <w:rPr>
          <w:lang w:val="hr-HR"/>
        </w:rPr>
      </w:pPr>
      <w:r>
        <w:rPr>
          <w:lang w:val="hr-HR"/>
        </w:rPr>
        <w:tab/>
      </w:r>
    </w:p>
    <w:p w14:paraId="232FB4C0" w14:textId="77777777" w:rsidR="00A722D2" w:rsidRPr="005F0A30" w:rsidRDefault="00A722D2" w:rsidP="006D00C5">
      <w:pPr>
        <w:pStyle w:val="Heading1"/>
        <w:rPr>
          <w:lang w:val="hr-HR"/>
        </w:rPr>
      </w:pPr>
      <w:bookmarkStart w:id="10" w:name="_Toc179182963"/>
      <w:r w:rsidRPr="005F0A30">
        <w:rPr>
          <w:lang w:val="hr-HR"/>
        </w:rPr>
        <w:t>Smanjivanje rizika</w:t>
      </w:r>
      <w:bookmarkEnd w:id="10"/>
    </w:p>
    <w:p w14:paraId="7835DD73" w14:textId="1FD07506" w:rsidR="00A722D2" w:rsidRDefault="00E119AF" w:rsidP="006D00C5">
      <w:pPr>
        <w:pStyle w:val="InfoBlue"/>
        <w:rPr>
          <w:lang w:val="hr-HR"/>
        </w:rPr>
      </w:pPr>
      <w:r w:rsidRPr="005F0A30">
        <w:rPr>
          <w:lang w:val="hr-HR"/>
        </w:rPr>
        <w:t>[</w:t>
      </w:r>
      <w:r w:rsidR="00A722D2" w:rsidRPr="005F0A30">
        <w:rPr>
          <w:lang w:val="hr-HR"/>
        </w:rPr>
        <w:t>Navesti korake koji će se poduzeti kako bi se što je moguće više umanjio svaki od prethodno navedenih rizika.</w:t>
      </w:r>
      <w:r w:rsidRPr="005F0A30">
        <w:rPr>
          <w:lang w:val="hr-HR"/>
        </w:rPr>
        <w:t>]</w:t>
      </w:r>
    </w:p>
    <w:p w14:paraId="457D6B5B" w14:textId="67BA9769" w:rsidR="00C601D9" w:rsidRPr="00057C5F" w:rsidRDefault="00057C5F" w:rsidP="00C601D9">
      <w:pPr>
        <w:pStyle w:val="BodyText"/>
        <w:rPr>
          <w:lang w:val="hr-HR"/>
        </w:rPr>
      </w:pPr>
      <w:r w:rsidRPr="00057C5F">
        <w:rPr>
          <w:lang w:val="hr-HR"/>
        </w:rPr>
        <w:t>Kako bi se smanjili rizici projekta, planirano je detaljno fazno planiranje, modularna arhitektura igre te redovito testiranje i praćenje korisničkog iskustva.</w:t>
      </w:r>
      <w:r>
        <w:rPr>
          <w:lang w:val="hr-HR"/>
        </w:rPr>
        <w:t xml:space="preserve"> Pred sami razvoj izradit će se </w:t>
      </w:r>
      <w:r w:rsidR="00290EDB">
        <w:rPr>
          <w:lang w:val="hr-HR"/>
        </w:rPr>
        <w:t>specifikacija nivoa kako bi se predvidjeli problemi s pojedinim te kako će se tehnički implementirati. Kako bi se projekt izradio na vrijeme odredit će se kontrolne točke projekta koji će podijeliti projekt na manje izvedive zadatke.</w:t>
      </w:r>
    </w:p>
    <w:p w14:paraId="778C4F28" w14:textId="77777777" w:rsidR="00C74132" w:rsidRPr="005F0A30" w:rsidRDefault="00C74132" w:rsidP="00C74132">
      <w:pPr>
        <w:pStyle w:val="Heading1"/>
        <w:rPr>
          <w:lang w:val="hr-HR"/>
        </w:rPr>
      </w:pPr>
      <w:bookmarkStart w:id="11" w:name="_Toc100054243"/>
      <w:bookmarkStart w:id="12" w:name="_Toc179182964"/>
      <w:r w:rsidRPr="005F0A30">
        <w:rPr>
          <w:lang w:val="hr-HR"/>
        </w:rPr>
        <w:t>Glavne faze projekta</w:t>
      </w:r>
      <w:bookmarkEnd w:id="11"/>
      <w:bookmarkEnd w:id="12"/>
    </w:p>
    <w:p w14:paraId="5CC5AE36" w14:textId="77777777" w:rsidR="00C74132" w:rsidRPr="005F0A30" w:rsidRDefault="00C74132" w:rsidP="00C74132">
      <w:pPr>
        <w:pStyle w:val="InfoBlue"/>
        <w:rPr>
          <w:lang w:val="hr-HR"/>
        </w:rPr>
      </w:pPr>
      <w:r w:rsidRPr="005F0A30">
        <w:rPr>
          <w:lang w:val="hr-HR"/>
        </w:rPr>
        <w:t>[Navesti glavne faze projekta, te ukratko objašnjenje po kojem načelu je projekt podijeljen na te faze- vremenska organizacija, smanjenje rizika, raspoloživost resursa i/ili nešto drugo.]</w:t>
      </w:r>
    </w:p>
    <w:p w14:paraId="26B9310D" w14:textId="3FB7BC13" w:rsidR="00C74132" w:rsidRDefault="00154FCD" w:rsidP="00D4646A">
      <w:pPr>
        <w:pStyle w:val="BodyText"/>
        <w:numPr>
          <w:ilvl w:val="0"/>
          <w:numId w:val="10"/>
        </w:numPr>
        <w:rPr>
          <w:lang w:val="hr-HR"/>
        </w:rPr>
      </w:pPr>
      <w:r w:rsidRPr="005F0A30">
        <w:rPr>
          <w:lang w:val="hr-HR"/>
        </w:rPr>
        <w:t xml:space="preserve">Faza: </w:t>
      </w:r>
      <w:r w:rsidR="00D4646A">
        <w:rPr>
          <w:lang w:val="hr-HR"/>
        </w:rPr>
        <w:t>I</w:t>
      </w:r>
      <w:r w:rsidR="00D4646A" w:rsidRPr="00D4646A">
        <w:rPr>
          <w:lang w:val="hr-HR"/>
        </w:rPr>
        <w:t>straživanje i odabir tehnologije i biblioteka najboljih za izvedbu projekta</w:t>
      </w:r>
    </w:p>
    <w:p w14:paraId="3D291478" w14:textId="376878E6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 xml:space="preserve">Faza: Specifikacija zahtjeva i izazova </w:t>
      </w:r>
      <w:proofErr w:type="spellStart"/>
      <w:r>
        <w:rPr>
          <w:lang w:val="hr-HR"/>
        </w:rPr>
        <w:t>nivao</w:t>
      </w:r>
      <w:proofErr w:type="spellEnd"/>
      <w:r>
        <w:rPr>
          <w:lang w:val="hr-HR"/>
        </w:rPr>
        <w:t xml:space="preserve">  </w:t>
      </w:r>
    </w:p>
    <w:p w14:paraId="394F4CC7" w14:textId="2C384A9F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>Faza: Izrada plana projekta</w:t>
      </w:r>
    </w:p>
    <w:p w14:paraId="7348685F" w14:textId="7654F5FC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>Faza: Razvoj modularne arhitekture igre koja će podržavati dodavanje nivoa</w:t>
      </w:r>
    </w:p>
    <w:p w14:paraId="03344833" w14:textId="345F43D9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lastRenderedPageBreak/>
        <w:t>Faza: Razvoj nivoa i izazova igre</w:t>
      </w:r>
    </w:p>
    <w:p w14:paraId="37E6A6AD" w14:textId="004B8461" w:rsidR="00D4646A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>Faza: Pisanje tehničke dokumentacije</w:t>
      </w:r>
    </w:p>
    <w:p w14:paraId="6C223B80" w14:textId="2F6E4694" w:rsidR="00D4646A" w:rsidRPr="005F0A30" w:rsidRDefault="00D4646A" w:rsidP="00D4646A">
      <w:pPr>
        <w:pStyle w:val="BodyText"/>
        <w:numPr>
          <w:ilvl w:val="0"/>
          <w:numId w:val="10"/>
        </w:numPr>
        <w:rPr>
          <w:lang w:val="hr-HR"/>
        </w:rPr>
      </w:pPr>
      <w:r>
        <w:rPr>
          <w:lang w:val="hr-HR"/>
        </w:rPr>
        <w:t>Faza: Testiranje igre te usavršavanje funkcionalnosti</w:t>
      </w:r>
    </w:p>
    <w:p w14:paraId="299B74A0" w14:textId="77777777" w:rsidR="00C74132" w:rsidRPr="005F0A30" w:rsidRDefault="00C74132" w:rsidP="00C74132">
      <w:pPr>
        <w:pStyle w:val="Heading1"/>
        <w:rPr>
          <w:lang w:val="hr-HR"/>
        </w:rPr>
      </w:pPr>
      <w:bookmarkStart w:id="13" w:name="_Toc100054244"/>
      <w:bookmarkStart w:id="14" w:name="_Toc179182965"/>
      <w:r w:rsidRPr="005F0A30">
        <w:rPr>
          <w:lang w:val="hr-HR"/>
        </w:rPr>
        <w:t>Struktura raspodijeljenog posla (</w:t>
      </w:r>
      <w:r w:rsidR="00FC64FB" w:rsidRPr="005F0A30">
        <w:rPr>
          <w:lang w:val="hr-HR"/>
        </w:rPr>
        <w:t xml:space="preserve">engl. </w:t>
      </w:r>
      <w:proofErr w:type="spellStart"/>
      <w:r w:rsidR="00FC64FB" w:rsidRPr="005F0A30">
        <w:rPr>
          <w:i/>
          <w:lang w:val="hr-HR"/>
        </w:rPr>
        <w:t>Work</w:t>
      </w:r>
      <w:proofErr w:type="spellEnd"/>
      <w:r w:rsidR="00FC64FB" w:rsidRPr="005F0A30">
        <w:rPr>
          <w:i/>
          <w:lang w:val="hr-HR"/>
        </w:rPr>
        <w:t xml:space="preserve"> </w:t>
      </w:r>
      <w:proofErr w:type="spellStart"/>
      <w:r w:rsidR="00FC64FB" w:rsidRPr="005F0A30">
        <w:rPr>
          <w:i/>
          <w:lang w:val="hr-HR"/>
        </w:rPr>
        <w:t>Breakdown</w:t>
      </w:r>
      <w:proofErr w:type="spellEnd"/>
      <w:r w:rsidR="00FC64FB" w:rsidRPr="005F0A30">
        <w:rPr>
          <w:i/>
          <w:lang w:val="hr-HR"/>
        </w:rPr>
        <w:t xml:space="preserve"> </w:t>
      </w:r>
      <w:proofErr w:type="spellStart"/>
      <w:r w:rsidR="00FC64FB" w:rsidRPr="005F0A30">
        <w:rPr>
          <w:i/>
          <w:lang w:val="hr-HR"/>
        </w:rPr>
        <w:t>Structure</w:t>
      </w:r>
      <w:proofErr w:type="spellEnd"/>
      <w:r w:rsidR="00FC64FB" w:rsidRPr="005F0A30">
        <w:rPr>
          <w:lang w:val="hr-HR"/>
        </w:rPr>
        <w:t xml:space="preserve"> - </w:t>
      </w:r>
      <w:r w:rsidRPr="005F0A30">
        <w:rPr>
          <w:lang w:val="hr-HR"/>
        </w:rPr>
        <w:t>WBS)</w:t>
      </w:r>
      <w:bookmarkEnd w:id="13"/>
      <w:bookmarkEnd w:id="14"/>
    </w:p>
    <w:p w14:paraId="663582D6" w14:textId="1400C167" w:rsidR="00C74132" w:rsidRDefault="00C74132" w:rsidP="009A212D">
      <w:pPr>
        <w:pStyle w:val="InfoBlue"/>
        <w:rPr>
          <w:lang w:val="hr-HR"/>
        </w:rPr>
      </w:pPr>
      <w:r w:rsidRPr="005F0A30">
        <w:rPr>
          <w:lang w:val="hr-HR"/>
        </w:rPr>
        <w:t>[Nacrtati WBS s navedenim aktivnostima projekta.]</w:t>
      </w:r>
    </w:p>
    <w:p w14:paraId="42FC82E7" w14:textId="66CF8CD9" w:rsidR="009A212D" w:rsidRPr="005F0A30" w:rsidRDefault="009A212D" w:rsidP="009A212D">
      <w:pPr>
        <w:pStyle w:val="BodyText"/>
        <w:ind w:left="0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435B4F47" wp14:editId="48BF46EB">
            <wp:extent cx="5966710" cy="1860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56" cy="18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773" w14:textId="77777777" w:rsidR="000A6603" w:rsidRPr="005F0A30" w:rsidRDefault="00FC64FB" w:rsidP="000A6603">
      <w:pPr>
        <w:pStyle w:val="Heading1"/>
        <w:rPr>
          <w:lang w:val="hr-HR"/>
        </w:rPr>
      </w:pPr>
      <w:bookmarkStart w:id="15" w:name="_Toc179182966"/>
      <w:r w:rsidRPr="005F0A30">
        <w:rPr>
          <w:lang w:val="hr-HR"/>
        </w:rPr>
        <w:t>Kontrolne točke projekta</w:t>
      </w:r>
      <w:bookmarkEnd w:id="15"/>
      <w:r w:rsidR="00D309A5" w:rsidRPr="005F0A30">
        <w:rPr>
          <w:lang w:val="hr-HR"/>
        </w:rPr>
        <w:t xml:space="preserve"> (engl. </w:t>
      </w:r>
      <w:proofErr w:type="spellStart"/>
      <w:r w:rsidR="00D309A5" w:rsidRPr="005F0A30">
        <w:rPr>
          <w:i/>
          <w:iCs/>
          <w:lang w:val="hr-HR"/>
        </w:rPr>
        <w:t>milestones</w:t>
      </w:r>
      <w:proofErr w:type="spellEnd"/>
      <w:r w:rsidR="00D309A5" w:rsidRPr="005F0A30">
        <w:rPr>
          <w:lang w:val="hr-HR"/>
        </w:rPr>
        <w:t>)</w:t>
      </w:r>
    </w:p>
    <w:p w14:paraId="6966DC58" w14:textId="77777777" w:rsidR="000A6603" w:rsidRPr="005F0A30" w:rsidRDefault="000A6603" w:rsidP="000A6603">
      <w:pPr>
        <w:pStyle w:val="InfoBlue"/>
        <w:rPr>
          <w:lang w:val="hr-HR"/>
        </w:rPr>
      </w:pPr>
      <w:r w:rsidRPr="005F0A30">
        <w:rPr>
          <w:lang w:val="hr-HR"/>
        </w:rPr>
        <w:t>[Općenito</w:t>
      </w:r>
      <w:r w:rsidR="00FC64FB" w:rsidRPr="005F0A30">
        <w:rPr>
          <w:lang w:val="hr-HR"/>
        </w:rPr>
        <w:t>,</w:t>
      </w:r>
      <w:r w:rsidRPr="005F0A30">
        <w:rPr>
          <w:lang w:val="hr-HR"/>
        </w:rPr>
        <w:t xml:space="preserve"> </w:t>
      </w:r>
      <w:r w:rsidR="00FC64FB" w:rsidRPr="005F0A30">
        <w:rPr>
          <w:lang w:val="hr-HR"/>
        </w:rPr>
        <w:t xml:space="preserve">kontrolna točka projekta </w:t>
      </w:r>
      <w:r w:rsidRPr="005F0A30">
        <w:rPr>
          <w:lang w:val="hr-HR"/>
        </w:rPr>
        <w:t xml:space="preserve">je događaj ili rezultat neke aktivnosti koji ukazuje na to </w:t>
      </w:r>
      <w:r w:rsidR="00FC64FB" w:rsidRPr="005F0A30">
        <w:rPr>
          <w:lang w:val="hr-HR"/>
        </w:rPr>
        <w:t>je li</w:t>
      </w:r>
      <w:r w:rsidRPr="005F0A30">
        <w:rPr>
          <w:lang w:val="hr-HR"/>
        </w:rPr>
        <w:t xml:space="preserve"> projekt u skladu sa zadanim rokovima ili kasni. Ta informacija se upisuje u kolonu o statusu projekta. Ako projekt kasni moraju se poduzeti akcije da se rokovi dostignu. Za svak</w:t>
      </w:r>
      <w:r w:rsidR="00FC64FB" w:rsidRPr="005F0A30">
        <w:rPr>
          <w:lang w:val="hr-HR"/>
        </w:rPr>
        <w:t>u</w:t>
      </w:r>
      <w:r w:rsidRPr="005F0A30">
        <w:rPr>
          <w:lang w:val="hr-HR"/>
        </w:rPr>
        <w:t xml:space="preserve"> </w:t>
      </w:r>
      <w:r w:rsidR="00FC64FB" w:rsidRPr="005F0A30">
        <w:rPr>
          <w:lang w:val="hr-HR"/>
        </w:rPr>
        <w:t>kontrolnu točku treba</w:t>
      </w:r>
      <w:r w:rsidRPr="005F0A30">
        <w:rPr>
          <w:lang w:val="hr-HR"/>
        </w:rPr>
        <w:t xml:space="preserve"> odrediti točan datum. </w:t>
      </w:r>
      <w:r w:rsidR="00FC64FB" w:rsidRPr="005F0A30">
        <w:rPr>
          <w:lang w:val="hr-HR"/>
        </w:rPr>
        <w:t>P</w:t>
      </w:r>
      <w:r w:rsidRPr="005F0A30">
        <w:rPr>
          <w:lang w:val="hr-HR"/>
        </w:rPr>
        <w:t>o potrebi se mogu dodavati ili oduzimati redovi tablice.]</w:t>
      </w:r>
    </w:p>
    <w:p w14:paraId="2A200672" w14:textId="77777777" w:rsidR="000A6603" w:rsidRPr="005F0A30" w:rsidRDefault="000A6603" w:rsidP="000A6603">
      <w:pPr>
        <w:pStyle w:val="BodyText"/>
        <w:rPr>
          <w:b/>
          <w:lang w:val="hr-HR"/>
        </w:rPr>
      </w:pPr>
      <w:r w:rsidRPr="005F0A30">
        <w:rPr>
          <w:b/>
          <w:lang w:val="hr-HR"/>
        </w:rPr>
        <w:t xml:space="preserve">Tablica </w:t>
      </w:r>
      <w:r w:rsidR="00FC64FB" w:rsidRPr="005F0A30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5F0A30" w14:paraId="3FD68EDF" w14:textId="77777777">
        <w:trPr>
          <w:jc w:val="center"/>
        </w:trPr>
        <w:tc>
          <w:tcPr>
            <w:tcW w:w="2366" w:type="dxa"/>
            <w:vAlign w:val="center"/>
          </w:tcPr>
          <w:p w14:paraId="29A3FB2A" w14:textId="77777777" w:rsidR="000A6603" w:rsidRPr="005F0A30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12E73322" w14:textId="77777777" w:rsidR="000A6603" w:rsidRPr="005F0A30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4AA14DA8" w14:textId="77777777" w:rsidR="000A6603" w:rsidRPr="005F0A30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292D099D" w14:textId="77777777" w:rsidR="000A6603" w:rsidRPr="005F0A30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Status projekta</w:t>
            </w:r>
          </w:p>
        </w:tc>
      </w:tr>
      <w:tr w:rsidR="000A6603" w:rsidRPr="005F0A30" w14:paraId="6481C91A" w14:textId="77777777">
        <w:trPr>
          <w:jc w:val="center"/>
        </w:trPr>
        <w:tc>
          <w:tcPr>
            <w:tcW w:w="2366" w:type="dxa"/>
            <w:vAlign w:val="center"/>
          </w:tcPr>
          <w:p w14:paraId="2533DBC0" w14:textId="5625E693" w:rsidR="000A6603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Odabir tehnologija</w:t>
            </w:r>
          </w:p>
        </w:tc>
        <w:tc>
          <w:tcPr>
            <w:tcW w:w="1259" w:type="dxa"/>
            <w:vAlign w:val="center"/>
          </w:tcPr>
          <w:p w14:paraId="51822D51" w14:textId="586C3B68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10</w:t>
            </w:r>
            <w:r w:rsidR="009A212D">
              <w:rPr>
                <w:lang w:val="hr-HR"/>
              </w:rPr>
              <w:t>.1</w:t>
            </w:r>
            <w:r>
              <w:rPr>
                <w:lang w:val="hr-HR"/>
              </w:rPr>
              <w:t>0.2024.</w:t>
            </w:r>
          </w:p>
        </w:tc>
        <w:tc>
          <w:tcPr>
            <w:tcW w:w="2391" w:type="dxa"/>
            <w:vAlign w:val="center"/>
          </w:tcPr>
          <w:p w14:paraId="0A114ABB" w14:textId="2E08D7C5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8.10.2024.</w:t>
            </w:r>
          </w:p>
        </w:tc>
        <w:tc>
          <w:tcPr>
            <w:tcW w:w="2333" w:type="dxa"/>
            <w:vAlign w:val="center"/>
          </w:tcPr>
          <w:p w14:paraId="546C944A" w14:textId="6BFEBAA2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OK</w:t>
            </w:r>
          </w:p>
        </w:tc>
      </w:tr>
      <w:tr w:rsidR="000A6603" w:rsidRPr="005F0A30" w14:paraId="658D36D3" w14:textId="77777777">
        <w:trPr>
          <w:jc w:val="center"/>
        </w:trPr>
        <w:tc>
          <w:tcPr>
            <w:tcW w:w="2366" w:type="dxa"/>
            <w:vAlign w:val="center"/>
          </w:tcPr>
          <w:p w14:paraId="620CCBB3" w14:textId="51871307" w:rsidR="000A6603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Specifikacija nivoa</w:t>
            </w:r>
          </w:p>
        </w:tc>
        <w:tc>
          <w:tcPr>
            <w:tcW w:w="1259" w:type="dxa"/>
            <w:vAlign w:val="center"/>
          </w:tcPr>
          <w:p w14:paraId="1FEF8964" w14:textId="4B2FEA3C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25.10.2024.</w:t>
            </w:r>
          </w:p>
        </w:tc>
        <w:tc>
          <w:tcPr>
            <w:tcW w:w="2391" w:type="dxa"/>
            <w:vAlign w:val="center"/>
          </w:tcPr>
          <w:p w14:paraId="4376825E" w14:textId="70DB94C0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21.10.2024.</w:t>
            </w:r>
          </w:p>
        </w:tc>
        <w:tc>
          <w:tcPr>
            <w:tcW w:w="2333" w:type="dxa"/>
            <w:vAlign w:val="center"/>
          </w:tcPr>
          <w:p w14:paraId="34741D1A" w14:textId="4CC0BB6E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OK</w:t>
            </w:r>
          </w:p>
        </w:tc>
      </w:tr>
      <w:tr w:rsidR="000A6603" w:rsidRPr="005F0A30" w14:paraId="67C89762" w14:textId="77777777">
        <w:trPr>
          <w:jc w:val="center"/>
        </w:trPr>
        <w:tc>
          <w:tcPr>
            <w:tcW w:w="2366" w:type="dxa"/>
            <w:vAlign w:val="center"/>
          </w:tcPr>
          <w:p w14:paraId="757D2852" w14:textId="26458C4F" w:rsidR="000A6603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Određen plan projekta</w:t>
            </w:r>
          </w:p>
        </w:tc>
        <w:tc>
          <w:tcPr>
            <w:tcW w:w="1259" w:type="dxa"/>
            <w:vAlign w:val="center"/>
          </w:tcPr>
          <w:p w14:paraId="5D80D2AA" w14:textId="0839D764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10.11.2024.</w:t>
            </w:r>
          </w:p>
        </w:tc>
        <w:tc>
          <w:tcPr>
            <w:tcW w:w="2391" w:type="dxa"/>
            <w:vAlign w:val="center"/>
          </w:tcPr>
          <w:p w14:paraId="321EADC8" w14:textId="22E6A298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9.11.2024.</w:t>
            </w:r>
          </w:p>
        </w:tc>
        <w:tc>
          <w:tcPr>
            <w:tcW w:w="2333" w:type="dxa"/>
            <w:vAlign w:val="center"/>
          </w:tcPr>
          <w:p w14:paraId="5DFDAC51" w14:textId="4631FE33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OK</w:t>
            </w:r>
          </w:p>
        </w:tc>
      </w:tr>
      <w:tr w:rsidR="000A6603" w:rsidRPr="005F0A30" w14:paraId="0BCF395A" w14:textId="77777777">
        <w:trPr>
          <w:jc w:val="center"/>
        </w:trPr>
        <w:tc>
          <w:tcPr>
            <w:tcW w:w="2366" w:type="dxa"/>
            <w:vAlign w:val="center"/>
          </w:tcPr>
          <w:p w14:paraId="15648364" w14:textId="108AD054" w:rsidR="009A212D" w:rsidRPr="005F0A30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Implementacija arhitekture igre</w:t>
            </w:r>
          </w:p>
        </w:tc>
        <w:tc>
          <w:tcPr>
            <w:tcW w:w="1259" w:type="dxa"/>
            <w:vAlign w:val="center"/>
          </w:tcPr>
          <w:p w14:paraId="4C113F50" w14:textId="5230D914" w:rsidR="000A6603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30.11.2024.</w:t>
            </w:r>
          </w:p>
        </w:tc>
        <w:tc>
          <w:tcPr>
            <w:tcW w:w="2391" w:type="dxa"/>
            <w:vAlign w:val="center"/>
          </w:tcPr>
          <w:p w14:paraId="4CB6AB71" w14:textId="77777777" w:rsidR="000A6603" w:rsidRPr="005F0A30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16DBDD8D" w14:textId="77777777" w:rsidR="000A6603" w:rsidRPr="005F0A30" w:rsidRDefault="000A6603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9A212D" w:rsidRPr="005F0A30" w14:paraId="7D0595A7" w14:textId="77777777">
        <w:trPr>
          <w:jc w:val="center"/>
        </w:trPr>
        <w:tc>
          <w:tcPr>
            <w:tcW w:w="2366" w:type="dxa"/>
            <w:vAlign w:val="center"/>
          </w:tcPr>
          <w:p w14:paraId="48C6AC23" w14:textId="091C10AC" w:rsidR="009A212D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Implementacija nivoa</w:t>
            </w:r>
          </w:p>
        </w:tc>
        <w:tc>
          <w:tcPr>
            <w:tcW w:w="1259" w:type="dxa"/>
            <w:vAlign w:val="center"/>
          </w:tcPr>
          <w:p w14:paraId="08C6A198" w14:textId="74F278F9" w:rsidR="009A212D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10.1.2025.</w:t>
            </w:r>
          </w:p>
        </w:tc>
        <w:tc>
          <w:tcPr>
            <w:tcW w:w="2391" w:type="dxa"/>
            <w:vAlign w:val="center"/>
          </w:tcPr>
          <w:p w14:paraId="473206C1" w14:textId="77777777" w:rsidR="009A212D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6539FF57" w14:textId="77777777" w:rsidR="009A212D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9A212D" w:rsidRPr="005F0A30" w14:paraId="727AD394" w14:textId="77777777">
        <w:trPr>
          <w:jc w:val="center"/>
        </w:trPr>
        <w:tc>
          <w:tcPr>
            <w:tcW w:w="2366" w:type="dxa"/>
            <w:vAlign w:val="center"/>
          </w:tcPr>
          <w:p w14:paraId="42B2B3DB" w14:textId="77777777" w:rsidR="009A212D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Testiranje i usavršavanje</w:t>
            </w:r>
          </w:p>
          <w:p w14:paraId="2B7E33E4" w14:textId="03F81B65" w:rsidR="009A212D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igre</w:t>
            </w:r>
          </w:p>
        </w:tc>
        <w:tc>
          <w:tcPr>
            <w:tcW w:w="1259" w:type="dxa"/>
            <w:vAlign w:val="center"/>
          </w:tcPr>
          <w:p w14:paraId="239981EE" w14:textId="4837EA17" w:rsidR="009A212D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15.1.2025.</w:t>
            </w:r>
          </w:p>
        </w:tc>
        <w:tc>
          <w:tcPr>
            <w:tcW w:w="2391" w:type="dxa"/>
            <w:vAlign w:val="center"/>
          </w:tcPr>
          <w:p w14:paraId="531A419B" w14:textId="77777777" w:rsidR="009A212D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3153AF5A" w14:textId="77777777" w:rsidR="009A212D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9A212D" w:rsidRPr="005F0A30" w14:paraId="6B3D9348" w14:textId="77777777">
        <w:trPr>
          <w:jc w:val="center"/>
        </w:trPr>
        <w:tc>
          <w:tcPr>
            <w:tcW w:w="2366" w:type="dxa"/>
            <w:vAlign w:val="center"/>
          </w:tcPr>
          <w:p w14:paraId="5C456DA6" w14:textId="1296F639" w:rsidR="009A212D" w:rsidRDefault="009A212D" w:rsidP="009A212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Tehnička dokumentacija</w:t>
            </w:r>
          </w:p>
        </w:tc>
        <w:tc>
          <w:tcPr>
            <w:tcW w:w="1259" w:type="dxa"/>
            <w:vAlign w:val="center"/>
          </w:tcPr>
          <w:p w14:paraId="6E8C5923" w14:textId="7A2F4E7A" w:rsidR="009A212D" w:rsidRPr="005F0A30" w:rsidRDefault="007353D8" w:rsidP="00DE4D1A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20.1.2025</w:t>
            </w:r>
          </w:p>
        </w:tc>
        <w:tc>
          <w:tcPr>
            <w:tcW w:w="2391" w:type="dxa"/>
            <w:vAlign w:val="center"/>
          </w:tcPr>
          <w:p w14:paraId="194479C5" w14:textId="77777777" w:rsidR="009A212D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vAlign w:val="center"/>
          </w:tcPr>
          <w:p w14:paraId="73003D53" w14:textId="77777777" w:rsidR="009A212D" w:rsidRPr="005F0A30" w:rsidRDefault="009A212D" w:rsidP="00DE4D1A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27D7DDFB" w14:textId="77777777" w:rsidR="00A722D2" w:rsidRPr="005F0A30" w:rsidRDefault="00A722D2" w:rsidP="00033D01">
      <w:pPr>
        <w:rPr>
          <w:lang w:val="hr-HR"/>
        </w:rPr>
      </w:pPr>
    </w:p>
    <w:p w14:paraId="1F6BA713" w14:textId="77777777" w:rsidR="000A6603" w:rsidRPr="005F0A30" w:rsidRDefault="000A6603" w:rsidP="000A6603">
      <w:pPr>
        <w:pStyle w:val="Heading1"/>
        <w:rPr>
          <w:lang w:val="hr-HR"/>
        </w:rPr>
      </w:pPr>
      <w:bookmarkStart w:id="16" w:name="_Toc179182967"/>
      <w:proofErr w:type="spellStart"/>
      <w:r w:rsidRPr="005F0A30">
        <w:rPr>
          <w:lang w:val="hr-HR"/>
        </w:rPr>
        <w:t>Gantogram</w:t>
      </w:r>
      <w:bookmarkEnd w:id="16"/>
      <w:proofErr w:type="spellEnd"/>
    </w:p>
    <w:p w14:paraId="7FF542EA" w14:textId="7700AFEE" w:rsidR="00E119AF" w:rsidRPr="005F0A30" w:rsidRDefault="000A6603" w:rsidP="00F54CAC">
      <w:pPr>
        <w:pStyle w:val="InfoBlue"/>
        <w:rPr>
          <w:lang w:val="hr-HR"/>
        </w:rPr>
      </w:pPr>
      <w:r w:rsidRPr="005F0A30">
        <w:rPr>
          <w:lang w:val="hr-HR"/>
        </w:rPr>
        <w:t xml:space="preserve">[Izraditi </w:t>
      </w:r>
      <w:proofErr w:type="spellStart"/>
      <w:r w:rsidRPr="005F0A30">
        <w:rPr>
          <w:lang w:val="hr-HR"/>
        </w:rPr>
        <w:t>Gantogram</w:t>
      </w:r>
      <w:proofErr w:type="spellEnd"/>
      <w:r w:rsidRPr="005F0A30">
        <w:rPr>
          <w:lang w:val="hr-HR"/>
        </w:rPr>
        <w:t xml:space="preserve"> pomoću programa MS </w:t>
      </w:r>
      <w:r w:rsidR="00FC64FB" w:rsidRPr="005F0A30">
        <w:rPr>
          <w:lang w:val="hr-HR"/>
        </w:rPr>
        <w:t>P</w:t>
      </w:r>
      <w:r w:rsidRPr="005F0A30">
        <w:rPr>
          <w:lang w:val="hr-HR"/>
        </w:rPr>
        <w:t xml:space="preserve">roject, Open </w:t>
      </w:r>
      <w:proofErr w:type="spellStart"/>
      <w:r w:rsidRPr="005F0A30">
        <w:rPr>
          <w:lang w:val="hr-HR"/>
        </w:rPr>
        <w:t>Workbench</w:t>
      </w:r>
      <w:proofErr w:type="spellEnd"/>
      <w:r w:rsidR="00FC64FB" w:rsidRPr="005F0A30">
        <w:rPr>
          <w:lang w:val="hr-HR"/>
        </w:rPr>
        <w:t xml:space="preserve">, Microsoft Excel - http://office.microsoft.com/hr-hr/excel/HA010346051050.aspx, </w:t>
      </w:r>
      <w:r w:rsidR="00F54CAC" w:rsidRPr="005F0A30">
        <w:rPr>
          <w:lang w:val="hr-HR"/>
        </w:rPr>
        <w:t xml:space="preserve">i </w:t>
      </w:r>
      <w:r w:rsidRPr="005F0A30">
        <w:rPr>
          <w:lang w:val="hr-HR"/>
        </w:rPr>
        <w:t xml:space="preserve">sl. Pohraniti prikaz </w:t>
      </w:r>
      <w:proofErr w:type="spellStart"/>
      <w:r w:rsidRPr="005F0A30">
        <w:rPr>
          <w:lang w:val="hr-HR"/>
        </w:rPr>
        <w:t>Gantograma</w:t>
      </w:r>
      <w:proofErr w:type="spellEnd"/>
      <w:r w:rsidRPr="005F0A30">
        <w:rPr>
          <w:lang w:val="hr-HR"/>
        </w:rPr>
        <w:t xml:space="preserve"> (</w:t>
      </w:r>
      <w:proofErr w:type="spellStart"/>
      <w:r w:rsidRPr="005F0A30">
        <w:rPr>
          <w:lang w:val="hr-HR"/>
        </w:rPr>
        <w:t>screenshot</w:t>
      </w:r>
      <w:proofErr w:type="spellEnd"/>
      <w:r w:rsidRPr="005F0A30">
        <w:rPr>
          <w:lang w:val="hr-HR"/>
        </w:rPr>
        <w:t>) i postaviti ga unutar ovog poglavlja kao ubačenu sliku.]</w:t>
      </w:r>
      <w:r w:rsidR="00F835A2" w:rsidRPr="00F835A2">
        <w:rPr>
          <w:noProof/>
          <w:lang w:val="hr-HR"/>
        </w:rPr>
        <w:t xml:space="preserve"> </w:t>
      </w:r>
    </w:p>
    <w:p w14:paraId="7F1501FE" w14:textId="1B17929C" w:rsidR="00DE4D1A" w:rsidRPr="005F0A30" w:rsidRDefault="00567C69" w:rsidP="00F835A2">
      <w:pPr>
        <w:pStyle w:val="BodyText"/>
        <w:ind w:left="0"/>
        <w:rPr>
          <w:lang w:val="hr-HR"/>
        </w:rPr>
      </w:pPr>
      <w:r>
        <w:rPr>
          <w:noProof/>
          <w:lang w:val="hr-HR"/>
        </w:rPr>
        <w:lastRenderedPageBreak/>
        <w:drawing>
          <wp:inline distT="0" distB="0" distL="0" distR="0" wp14:anchorId="72601CDF" wp14:editId="12DF0ED8">
            <wp:extent cx="5943600" cy="1282700"/>
            <wp:effectExtent l="0" t="0" r="0" b="0"/>
            <wp:docPr id="4" name="Picture 4" descr="A graph with a lin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line in the middl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5832" w14:textId="4DA6D1D8" w:rsidR="00DE4D1A" w:rsidRPr="005F0A30" w:rsidRDefault="00DE4D1A" w:rsidP="00DE4D1A">
      <w:pPr>
        <w:pStyle w:val="Heading1"/>
        <w:rPr>
          <w:lang w:val="hr-HR"/>
        </w:rPr>
      </w:pPr>
      <w:bookmarkStart w:id="17" w:name="_Toc179182968"/>
      <w:r w:rsidRPr="005F0A30">
        <w:rPr>
          <w:lang w:val="hr-HR"/>
        </w:rPr>
        <w:t>Zapisnici sastanaka</w:t>
      </w:r>
      <w:bookmarkEnd w:id="17"/>
    </w:p>
    <w:p w14:paraId="161657CC" w14:textId="46E7CCCC" w:rsidR="00DE4D1A" w:rsidRPr="005F0A30" w:rsidRDefault="00DE4D1A" w:rsidP="00DE4D1A">
      <w:pPr>
        <w:pStyle w:val="InfoBlue"/>
        <w:rPr>
          <w:lang w:val="hr-HR"/>
        </w:rPr>
      </w:pPr>
      <w:r w:rsidRPr="005F0A30">
        <w:rPr>
          <w:lang w:val="hr-HR"/>
        </w:rPr>
        <w:t>[Ovdje za svaki održani sastanak navesti: datum, vrijeme i mjesto održavanja sastanaka, popis nazočnih, glavne zaključke sastanka</w:t>
      </w:r>
      <w:r w:rsidR="00C601D9" w:rsidRPr="005F0A30">
        <w:rPr>
          <w:lang w:val="hr-HR"/>
        </w:rPr>
        <w:t>.</w:t>
      </w:r>
      <w:r w:rsidRPr="005F0A30">
        <w:rPr>
          <w:lang w:val="hr-HR"/>
        </w:rPr>
        <w:t>]</w:t>
      </w:r>
    </w:p>
    <w:p w14:paraId="7232FA95" w14:textId="77777777" w:rsidR="00C601D9" w:rsidRPr="005F0A30" w:rsidRDefault="00C601D9" w:rsidP="00C601D9">
      <w:pPr>
        <w:pStyle w:val="BodyText"/>
        <w:keepLines w:val="0"/>
        <w:rPr>
          <w:lang w:val="hr-HR"/>
        </w:rPr>
      </w:pPr>
    </w:p>
    <w:p w14:paraId="3E7A6EBE" w14:textId="0D336009" w:rsidR="0060391E" w:rsidRPr="003C17FC" w:rsidRDefault="0060391E" w:rsidP="0060391E">
      <w:pPr>
        <w:pStyle w:val="NormalWeb"/>
        <w:spacing w:before="0" w:beforeAutospacing="0" w:after="120" w:afterAutospacing="0"/>
        <w:ind w:left="720"/>
        <w:rPr>
          <w:lang w:val="hr-HR" w:eastAsia="en-GB"/>
        </w:rPr>
      </w:pPr>
      <w:r w:rsidRPr="003C17FC">
        <w:rPr>
          <w:b/>
          <w:bCs/>
          <w:color w:val="000000"/>
          <w:sz w:val="20"/>
          <w:szCs w:val="20"/>
          <w:lang w:val="hr-HR"/>
        </w:rPr>
        <w:t>1</w:t>
      </w:r>
      <w:r>
        <w:rPr>
          <w:b/>
          <w:bCs/>
          <w:color w:val="000000"/>
          <w:sz w:val="20"/>
          <w:szCs w:val="20"/>
          <w:lang w:val="hr-HR"/>
        </w:rPr>
        <w:t>0</w:t>
      </w:r>
      <w:r w:rsidRPr="003C17FC">
        <w:rPr>
          <w:b/>
          <w:bCs/>
          <w:color w:val="000000"/>
          <w:sz w:val="20"/>
          <w:szCs w:val="20"/>
          <w:lang w:val="hr-HR"/>
        </w:rPr>
        <w:t xml:space="preserve">.10.2022., FER, </w:t>
      </w:r>
      <w:r>
        <w:rPr>
          <w:b/>
          <w:bCs/>
          <w:color w:val="000000"/>
          <w:sz w:val="20"/>
          <w:szCs w:val="20"/>
          <w:lang w:val="hr-HR"/>
        </w:rPr>
        <w:t>A109</w:t>
      </w:r>
    </w:p>
    <w:p w14:paraId="79F74051" w14:textId="77777777" w:rsidR="0060391E" w:rsidRPr="003C17FC" w:rsidRDefault="0060391E" w:rsidP="0060391E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120" w:afterAutospacing="0"/>
        <w:ind w:left="1800"/>
        <w:textAlignment w:val="baseline"/>
        <w:rPr>
          <w:b/>
          <w:bCs/>
          <w:color w:val="000000"/>
          <w:sz w:val="20"/>
          <w:szCs w:val="20"/>
          <w:lang w:val="hr-HR"/>
        </w:rPr>
      </w:pPr>
      <w:r w:rsidRPr="003C17FC">
        <w:rPr>
          <w:b/>
          <w:bCs/>
          <w:color w:val="000000"/>
          <w:sz w:val="20"/>
          <w:szCs w:val="20"/>
          <w:lang w:val="hr-HR"/>
        </w:rPr>
        <w:t>Nazočni:</w:t>
      </w:r>
    </w:p>
    <w:p w14:paraId="1D6B66B4" w14:textId="77777777" w:rsidR="0060391E" w:rsidRPr="003C17FC" w:rsidRDefault="0060391E" w:rsidP="0060391E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120" w:afterAutospacing="0"/>
        <w:ind w:left="2520"/>
        <w:textAlignment w:val="baseline"/>
        <w:rPr>
          <w:rFonts w:ascii="Noto Sans Symbols" w:hAnsi="Noto Sans Symbols"/>
          <w:b/>
          <w:bCs/>
          <w:color w:val="000000"/>
          <w:sz w:val="20"/>
          <w:szCs w:val="20"/>
          <w:lang w:val="hr-HR"/>
        </w:rPr>
      </w:pPr>
      <w:r w:rsidRPr="003C17FC">
        <w:rPr>
          <w:color w:val="000000"/>
          <w:sz w:val="20"/>
          <w:szCs w:val="20"/>
          <w:lang w:val="hr-HR"/>
        </w:rPr>
        <w:t>Ivana Bosnić</w:t>
      </w:r>
    </w:p>
    <w:p w14:paraId="3C4FC3DC" w14:textId="77777777" w:rsidR="0060391E" w:rsidRPr="003C17FC" w:rsidRDefault="0060391E" w:rsidP="0060391E">
      <w:pPr>
        <w:pStyle w:val="NormalWeb"/>
        <w:numPr>
          <w:ilvl w:val="1"/>
          <w:numId w:val="12"/>
        </w:numPr>
        <w:tabs>
          <w:tab w:val="clear" w:pos="1440"/>
          <w:tab w:val="num" w:pos="2520"/>
        </w:tabs>
        <w:spacing w:before="0" w:beforeAutospacing="0" w:after="120" w:afterAutospacing="0"/>
        <w:ind w:left="2520"/>
        <w:textAlignment w:val="baseline"/>
        <w:rPr>
          <w:color w:val="000000"/>
          <w:sz w:val="20"/>
          <w:szCs w:val="20"/>
          <w:lang w:val="hr-HR"/>
        </w:rPr>
      </w:pPr>
      <w:r w:rsidRPr="003C17FC">
        <w:rPr>
          <w:color w:val="000000"/>
          <w:sz w:val="20"/>
          <w:szCs w:val="20"/>
          <w:lang w:val="hr-HR"/>
        </w:rPr>
        <w:t>Tereza Bilić</w:t>
      </w:r>
    </w:p>
    <w:p w14:paraId="0007CE10" w14:textId="77777777" w:rsidR="0060391E" w:rsidRPr="003C17FC" w:rsidRDefault="0060391E" w:rsidP="0060391E">
      <w:pPr>
        <w:pStyle w:val="NormalWeb"/>
        <w:numPr>
          <w:ilvl w:val="1"/>
          <w:numId w:val="14"/>
        </w:numPr>
        <w:tabs>
          <w:tab w:val="clear" w:pos="1440"/>
          <w:tab w:val="num" w:pos="2520"/>
        </w:tabs>
        <w:spacing w:before="0" w:beforeAutospacing="0" w:after="120" w:afterAutospacing="0"/>
        <w:ind w:left="2520"/>
        <w:textAlignment w:val="baseline"/>
        <w:rPr>
          <w:color w:val="000000"/>
          <w:sz w:val="20"/>
          <w:szCs w:val="20"/>
          <w:lang w:val="hr-HR"/>
        </w:rPr>
      </w:pPr>
      <w:proofErr w:type="spellStart"/>
      <w:r w:rsidRPr="003C17FC">
        <w:rPr>
          <w:color w:val="000000"/>
          <w:sz w:val="20"/>
          <w:szCs w:val="20"/>
          <w:lang w:val="hr-HR"/>
        </w:rPr>
        <w:t>Fran</w:t>
      </w:r>
      <w:proofErr w:type="spellEnd"/>
      <w:r w:rsidRPr="003C17FC">
        <w:rPr>
          <w:color w:val="000000"/>
          <w:sz w:val="20"/>
          <w:szCs w:val="20"/>
          <w:lang w:val="hr-HR"/>
        </w:rPr>
        <w:t xml:space="preserve"> Markulin</w:t>
      </w:r>
    </w:p>
    <w:p w14:paraId="4678EA45" w14:textId="77BB98FA" w:rsidR="0060391E" w:rsidRPr="003C17FC" w:rsidRDefault="0060391E" w:rsidP="0060391E">
      <w:pPr>
        <w:pStyle w:val="NormalWeb"/>
        <w:numPr>
          <w:ilvl w:val="1"/>
          <w:numId w:val="15"/>
        </w:numPr>
        <w:tabs>
          <w:tab w:val="clear" w:pos="1440"/>
          <w:tab w:val="num" w:pos="2520"/>
        </w:tabs>
        <w:spacing w:before="0" w:beforeAutospacing="0" w:after="120" w:afterAutospacing="0"/>
        <w:ind w:left="2520"/>
        <w:textAlignment w:val="baseline"/>
        <w:rPr>
          <w:color w:val="000000"/>
          <w:sz w:val="20"/>
          <w:szCs w:val="20"/>
          <w:lang w:val="hr-HR"/>
        </w:rPr>
      </w:pPr>
      <w:r>
        <w:rPr>
          <w:color w:val="000000"/>
          <w:sz w:val="20"/>
          <w:szCs w:val="20"/>
          <w:lang w:val="hr-HR"/>
        </w:rPr>
        <w:t>Adrian Cvijanović</w:t>
      </w:r>
    </w:p>
    <w:p w14:paraId="27C02439" w14:textId="3C9CB305" w:rsidR="0060391E" w:rsidRPr="003C17FC" w:rsidRDefault="0060391E" w:rsidP="0060391E">
      <w:pPr>
        <w:pStyle w:val="NormalWeb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120" w:afterAutospacing="0"/>
        <w:ind w:left="1800"/>
        <w:textAlignment w:val="baseline"/>
        <w:rPr>
          <w:color w:val="000000"/>
          <w:sz w:val="20"/>
          <w:szCs w:val="20"/>
          <w:lang w:val="hr-HR"/>
        </w:rPr>
      </w:pPr>
      <w:r>
        <w:rPr>
          <w:color w:val="000000"/>
          <w:sz w:val="20"/>
          <w:szCs w:val="20"/>
          <w:lang w:val="hr-HR"/>
        </w:rPr>
        <w:t>Dogovorena tema i idući koraci</w:t>
      </w:r>
    </w:p>
    <w:p w14:paraId="28C41F4A" w14:textId="77777777" w:rsidR="00C601D9" w:rsidRPr="005F0A30" w:rsidRDefault="00C601D9" w:rsidP="00C601D9">
      <w:pPr>
        <w:pStyle w:val="BodyText"/>
        <w:keepLines w:val="0"/>
        <w:rPr>
          <w:lang w:val="hr-HR"/>
        </w:rPr>
      </w:pPr>
    </w:p>
    <w:p w14:paraId="06F128C9" w14:textId="77777777" w:rsidR="00C601D9" w:rsidRPr="005F0A30" w:rsidRDefault="00C601D9" w:rsidP="00C601D9">
      <w:pPr>
        <w:pStyle w:val="BodyText"/>
        <w:keepLines w:val="0"/>
        <w:rPr>
          <w:lang w:val="hr-HR"/>
        </w:rPr>
      </w:pPr>
    </w:p>
    <w:p w14:paraId="6CB664C2" w14:textId="77777777" w:rsidR="00C601D9" w:rsidRPr="005F0A30" w:rsidRDefault="00C601D9">
      <w:pPr>
        <w:rPr>
          <w:lang w:val="hr-HR"/>
        </w:rPr>
      </w:pPr>
      <w:r w:rsidRPr="005F0A30">
        <w:rPr>
          <w:lang w:val="hr-HR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5F0A30" w14:paraId="3AF703BB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C445A18" w14:textId="77777777" w:rsidR="000A6603" w:rsidRPr="005F0A30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 w:rsidRPr="005F0A30">
              <w:rPr>
                <w:lang w:val="hr-HR"/>
              </w:rPr>
              <w:lastRenderedPageBreak/>
              <w:br w:type="page"/>
            </w:r>
            <w:r w:rsidRPr="005F0A30">
              <w:rPr>
                <w:lang w:val="hr-HR"/>
              </w:rPr>
              <w:br w:type="page"/>
            </w:r>
            <w:r w:rsidRPr="005F0A30">
              <w:rPr>
                <w:lang w:val="hr-HR"/>
              </w:rPr>
              <w:br w:type="page"/>
            </w:r>
            <w:r w:rsidRPr="005F0A30">
              <w:rPr>
                <w:lang w:val="hr-HR"/>
              </w:rPr>
              <w:br w:type="page"/>
            </w:r>
            <w:r w:rsidRPr="005F0A30">
              <w:rPr>
                <w:lang w:val="hr-HR"/>
              </w:rPr>
              <w:br w:type="page"/>
            </w:r>
            <w:r w:rsidR="000A6603" w:rsidRPr="005F0A30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54108AF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5F0A30" w14:paraId="0FDFBB2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156F4D3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FFB1EF6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7C8F70A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51C9846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50A70A1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69BFF31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5E0CDC5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42CD04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4978F38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3DE5F27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4F516D1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36E559A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022F382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E492ED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16BBEC9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7AC2C90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3365732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0A6603" w:rsidRPr="005F0A30" w14:paraId="57E1D12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26F0A28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8E58310" w14:textId="77777777" w:rsidR="000A6603" w:rsidRPr="005F0A30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  <w:tr w:rsidR="00811573" w:rsidRPr="005F0A30" w14:paraId="4C2B060F" w14:textId="77777777" w:rsidTr="000A2851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D22BFC9" w14:textId="77777777" w:rsidR="00811573" w:rsidRPr="005F0A30" w:rsidRDefault="00811573" w:rsidP="000A2851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9242EFB" w14:textId="77777777" w:rsidR="00811573" w:rsidRPr="005F0A30" w:rsidRDefault="00811573" w:rsidP="000A2851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   Potpis: ____________</w:t>
            </w:r>
          </w:p>
        </w:tc>
      </w:tr>
    </w:tbl>
    <w:p w14:paraId="2994541A" w14:textId="77777777" w:rsidR="000A6603" w:rsidRPr="005F0A30" w:rsidRDefault="000A6603" w:rsidP="000A6603">
      <w:pPr>
        <w:pStyle w:val="BodyText"/>
        <w:rPr>
          <w:lang w:val="hr-HR"/>
        </w:rPr>
      </w:pPr>
    </w:p>
    <w:p w14:paraId="3A6B3D71" w14:textId="77777777" w:rsidR="00E119AF" w:rsidRPr="005F0A30" w:rsidRDefault="00E119AF" w:rsidP="00033D01">
      <w:pPr>
        <w:rPr>
          <w:lang w:val="hr-HR"/>
        </w:rPr>
      </w:pPr>
    </w:p>
    <w:p w14:paraId="3F20E347" w14:textId="77777777" w:rsidR="00BD4729" w:rsidRPr="005F0A30" w:rsidRDefault="00BD4729" w:rsidP="000A6603">
      <w:pPr>
        <w:pStyle w:val="Header"/>
        <w:spacing w:before="120" w:after="120"/>
        <w:rPr>
          <w:b/>
          <w:lang w:val="hr-HR"/>
        </w:rPr>
        <w:sectPr w:rsidR="00BD4729" w:rsidRPr="005F0A30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5F0A30" w14:paraId="6D8E38A0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BBC02B7" w14:textId="77777777" w:rsidR="00E119AF" w:rsidRPr="005F0A30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 w:rsidRPr="005F0A30">
              <w:rPr>
                <w:b/>
                <w:lang w:val="hr-HR"/>
              </w:rPr>
              <w:t>Odobrio</w:t>
            </w:r>
            <w:r w:rsidR="000A6603" w:rsidRPr="005F0A30">
              <w:rPr>
                <w:b/>
                <w:lang w:val="hr-HR"/>
              </w:rPr>
              <w:t>(potpisuje nastavnik)</w:t>
            </w:r>
            <w:r w:rsidR="00E119AF" w:rsidRPr="005F0A30">
              <w:rPr>
                <w:b/>
                <w:lang w:val="hr-HR"/>
              </w:rPr>
              <w:t>:</w:t>
            </w:r>
          </w:p>
          <w:p w14:paraId="26C12436" w14:textId="77777777" w:rsidR="00E119AF" w:rsidRPr="005F0A30" w:rsidRDefault="001114D4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 w:rsidRPr="005F0A30">
              <w:rPr>
                <w:lang w:val="hr-HR"/>
              </w:rPr>
              <w:t>&lt;</w:t>
            </w:r>
            <w:r w:rsidR="008A7E91" w:rsidRPr="005F0A30">
              <w:rPr>
                <w:lang w:val="hr-HR"/>
              </w:rPr>
              <w:t xml:space="preserve"> </w:t>
            </w:r>
            <w:r w:rsidR="00E119AF" w:rsidRPr="005F0A30">
              <w:rPr>
                <w:lang w:val="hr-HR"/>
              </w:rPr>
              <w:t>Ime</w:t>
            </w:r>
            <w:r w:rsidR="007F6785" w:rsidRPr="005F0A30">
              <w:rPr>
                <w:lang w:val="hr-HR"/>
              </w:rPr>
              <w:t xml:space="preserve"> i </w:t>
            </w:r>
            <w:r w:rsidR="00B26D8A" w:rsidRPr="005F0A30">
              <w:rPr>
                <w:lang w:val="hr-HR"/>
              </w:rPr>
              <w:t>p</w:t>
            </w:r>
            <w:r w:rsidR="00416E61" w:rsidRPr="005F0A30">
              <w:rPr>
                <w:lang w:val="hr-HR"/>
              </w:rPr>
              <w:t>rezime</w:t>
            </w:r>
            <w:r w:rsidR="008A7E91" w:rsidRPr="005F0A30">
              <w:rPr>
                <w:lang w:val="hr-HR"/>
              </w:rPr>
              <w:t xml:space="preserve"> </w:t>
            </w:r>
            <w:r w:rsidR="00E119AF" w:rsidRPr="005F0A30">
              <w:rPr>
                <w:lang w:val="hr-HR"/>
              </w:rPr>
              <w:t>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A96FDAA" w14:textId="77777777" w:rsidR="00E119AF" w:rsidRPr="005F0A30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041F321D" w14:textId="77777777" w:rsidR="00BD4729" w:rsidRPr="005F0A30" w:rsidRDefault="00BD4729" w:rsidP="006D00C5">
      <w:pPr>
        <w:pStyle w:val="Header"/>
        <w:spacing w:before="120" w:after="120"/>
        <w:rPr>
          <w:lang w:val="hr-HR"/>
        </w:rPr>
        <w:sectPr w:rsidR="00BD4729" w:rsidRPr="005F0A30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5F0A30" w14:paraId="126F29F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BD229E0" w14:textId="77777777" w:rsidR="00E119AF" w:rsidRPr="005F0A30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89D37B7" w14:textId="77777777" w:rsidR="00E119AF" w:rsidRPr="005F0A30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 w:rsidRPr="005F0A30">
              <w:rPr>
                <w:lang w:val="hr-HR"/>
              </w:rPr>
              <w:t>Potpis</w:t>
            </w:r>
            <w:r w:rsidR="00E119AF" w:rsidRPr="005F0A30">
              <w:rPr>
                <w:lang w:val="hr-HR"/>
              </w:rPr>
              <w:t>: ____________</w:t>
            </w:r>
          </w:p>
        </w:tc>
      </w:tr>
    </w:tbl>
    <w:p w14:paraId="4DA8E0CF" w14:textId="77777777" w:rsidR="00904D7F" w:rsidRPr="005F0A30" w:rsidRDefault="00904D7F" w:rsidP="00033D01">
      <w:pPr>
        <w:rPr>
          <w:lang w:val="hr-HR"/>
        </w:rPr>
      </w:pPr>
    </w:p>
    <w:p w14:paraId="62C5525E" w14:textId="77777777" w:rsidR="00904D7F" w:rsidRPr="005F0A30" w:rsidRDefault="00904D7F" w:rsidP="00033D01">
      <w:pPr>
        <w:rPr>
          <w:lang w:val="hr-HR"/>
        </w:rPr>
      </w:pPr>
    </w:p>
    <w:sectPr w:rsidR="00904D7F" w:rsidRPr="005F0A30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17CD" w14:textId="77777777" w:rsidR="007206D9" w:rsidRDefault="007206D9">
      <w:r>
        <w:separator/>
      </w:r>
    </w:p>
  </w:endnote>
  <w:endnote w:type="continuationSeparator" w:id="0">
    <w:p w14:paraId="09CF4B1E" w14:textId="77777777" w:rsidR="007206D9" w:rsidRDefault="0072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D538" w14:textId="77777777" w:rsidR="00397B8C" w:rsidRDefault="00397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10D4BE7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684AAE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05E813" w14:textId="77777777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ED1990">
            <w:rPr>
              <w:noProof/>
              <w:lang w:val="hr-HR"/>
            </w:rPr>
            <w:t>2024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50C47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4C9A7C78" w14:textId="77777777" w:rsidR="00F5587F" w:rsidRDefault="00F558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B732" w14:textId="77777777" w:rsidR="00397B8C" w:rsidRDefault="00397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69CF" w14:textId="77777777" w:rsidR="007206D9" w:rsidRDefault="007206D9">
      <w:r>
        <w:separator/>
      </w:r>
    </w:p>
  </w:footnote>
  <w:footnote w:type="continuationSeparator" w:id="0">
    <w:p w14:paraId="7FCDF60A" w14:textId="77777777" w:rsidR="007206D9" w:rsidRDefault="0072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53F4" w14:textId="77777777" w:rsidR="00397B8C" w:rsidRDefault="00397B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49FFA716" w14:textId="77777777">
      <w:tc>
        <w:tcPr>
          <w:tcW w:w="6379" w:type="dxa"/>
        </w:tcPr>
        <w:p w14:paraId="012EF8EE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&lt;Naziv projekta&gt;</w:t>
          </w:r>
        </w:p>
      </w:tc>
      <w:tc>
        <w:tcPr>
          <w:tcW w:w="3179" w:type="dxa"/>
        </w:tcPr>
        <w:p w14:paraId="02106502" w14:textId="77777777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F5587F" w14:paraId="67017C2C" w14:textId="77777777">
      <w:tc>
        <w:tcPr>
          <w:tcW w:w="6379" w:type="dxa"/>
        </w:tcPr>
        <w:p w14:paraId="6FB9E685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49CD60A5" w14:textId="77777777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proofErr w:type="spellStart"/>
          <w:r w:rsidRPr="00DF3B4B">
            <w:rPr>
              <w:lang w:val="hr-HR"/>
            </w:rPr>
            <w:t>dd</w:t>
          </w:r>
          <w:proofErr w:type="spellEnd"/>
          <w:r w:rsidRPr="00DF3B4B">
            <w:rPr>
              <w:lang w:val="hr-HR"/>
            </w:rPr>
            <w:t>/mm/</w:t>
          </w:r>
          <w:proofErr w:type="spellStart"/>
          <w:r w:rsidRPr="00DF3B4B">
            <w:rPr>
              <w:lang w:val="hr-HR"/>
            </w:rPr>
            <w:t>yy</w:t>
          </w:r>
          <w:proofErr w:type="spellEnd"/>
          <w:r w:rsidRPr="00DF3B4B">
            <w:rPr>
              <w:lang w:val="hr-HR"/>
            </w:rPr>
            <w:t>&gt;</w:t>
          </w:r>
        </w:p>
      </w:tc>
    </w:tr>
  </w:tbl>
  <w:p w14:paraId="3F0582D8" w14:textId="77777777" w:rsidR="00F5587F" w:rsidRDefault="00F55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CA75" w14:textId="77777777" w:rsidR="00397B8C" w:rsidRDefault="00397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D4355"/>
    <w:multiLevelType w:val="hybridMultilevel"/>
    <w:tmpl w:val="46524F2E"/>
    <w:lvl w:ilvl="0" w:tplc="8E6C31A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CD3D24"/>
    <w:multiLevelType w:val="hybridMultilevel"/>
    <w:tmpl w:val="B6125DE4"/>
    <w:lvl w:ilvl="0" w:tplc="8E6C31A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218B2"/>
    <w:multiLevelType w:val="hybridMultilevel"/>
    <w:tmpl w:val="4FF6E0C0"/>
    <w:lvl w:ilvl="0" w:tplc="3D766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857374"/>
    <w:multiLevelType w:val="multilevel"/>
    <w:tmpl w:val="FBD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78709014">
    <w:abstractNumId w:val="0"/>
  </w:num>
  <w:num w:numId="2" w16cid:durableId="868878947">
    <w:abstractNumId w:val="9"/>
  </w:num>
  <w:num w:numId="3" w16cid:durableId="812329553">
    <w:abstractNumId w:val="4"/>
  </w:num>
  <w:num w:numId="4" w16cid:durableId="756751263">
    <w:abstractNumId w:val="3"/>
  </w:num>
  <w:num w:numId="5" w16cid:durableId="1514690501">
    <w:abstractNumId w:val="5"/>
  </w:num>
  <w:num w:numId="6" w16cid:durableId="1823421267">
    <w:abstractNumId w:val="7"/>
  </w:num>
  <w:num w:numId="7" w16cid:durableId="1077287437">
    <w:abstractNumId w:val="10"/>
  </w:num>
  <w:num w:numId="8" w16cid:durableId="1582133173">
    <w:abstractNumId w:val="1"/>
  </w:num>
  <w:num w:numId="9" w16cid:durableId="98764770">
    <w:abstractNumId w:val="2"/>
  </w:num>
  <w:num w:numId="10" w16cid:durableId="865563989">
    <w:abstractNumId w:val="6"/>
  </w:num>
  <w:num w:numId="11" w16cid:durableId="1000280250">
    <w:abstractNumId w:val="8"/>
  </w:num>
  <w:num w:numId="12" w16cid:durableId="38472304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716556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9380289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3278994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90"/>
    <w:rsid w:val="00033D01"/>
    <w:rsid w:val="000419A8"/>
    <w:rsid w:val="00057C5F"/>
    <w:rsid w:val="000A2851"/>
    <w:rsid w:val="000A6603"/>
    <w:rsid w:val="000E79E7"/>
    <w:rsid w:val="000F5C98"/>
    <w:rsid w:val="001114D4"/>
    <w:rsid w:val="00130B16"/>
    <w:rsid w:val="00144939"/>
    <w:rsid w:val="00154FCD"/>
    <w:rsid w:val="0015703B"/>
    <w:rsid w:val="001E3F6D"/>
    <w:rsid w:val="00230E52"/>
    <w:rsid w:val="00290EDB"/>
    <w:rsid w:val="002F0495"/>
    <w:rsid w:val="002F43D6"/>
    <w:rsid w:val="0033503A"/>
    <w:rsid w:val="00341C2E"/>
    <w:rsid w:val="00342FA5"/>
    <w:rsid w:val="0036045A"/>
    <w:rsid w:val="0039618E"/>
    <w:rsid w:val="00397B8C"/>
    <w:rsid w:val="00403B3D"/>
    <w:rsid w:val="00416E61"/>
    <w:rsid w:val="00491A4E"/>
    <w:rsid w:val="004B7C79"/>
    <w:rsid w:val="004D0BEF"/>
    <w:rsid w:val="004E5140"/>
    <w:rsid w:val="0055086F"/>
    <w:rsid w:val="00552603"/>
    <w:rsid w:val="00567C69"/>
    <w:rsid w:val="00597474"/>
    <w:rsid w:val="005F0A30"/>
    <w:rsid w:val="005F1CE1"/>
    <w:rsid w:val="0060391E"/>
    <w:rsid w:val="0064000D"/>
    <w:rsid w:val="006417E6"/>
    <w:rsid w:val="00655081"/>
    <w:rsid w:val="00693BBE"/>
    <w:rsid w:val="006C6089"/>
    <w:rsid w:val="006D00C5"/>
    <w:rsid w:val="006D42F1"/>
    <w:rsid w:val="006E238A"/>
    <w:rsid w:val="007206D9"/>
    <w:rsid w:val="00733A5F"/>
    <w:rsid w:val="007353D8"/>
    <w:rsid w:val="0073741F"/>
    <w:rsid w:val="00785F38"/>
    <w:rsid w:val="007A0D92"/>
    <w:rsid w:val="007E52CC"/>
    <w:rsid w:val="007F1570"/>
    <w:rsid w:val="007F6785"/>
    <w:rsid w:val="007F7A84"/>
    <w:rsid w:val="00811573"/>
    <w:rsid w:val="0083025B"/>
    <w:rsid w:val="008A7E91"/>
    <w:rsid w:val="008D7B76"/>
    <w:rsid w:val="00904D7F"/>
    <w:rsid w:val="009A212D"/>
    <w:rsid w:val="009B5275"/>
    <w:rsid w:val="009F5B9E"/>
    <w:rsid w:val="00A47FBB"/>
    <w:rsid w:val="00A54FA1"/>
    <w:rsid w:val="00A64DA7"/>
    <w:rsid w:val="00A722D2"/>
    <w:rsid w:val="00A82B53"/>
    <w:rsid w:val="00AE6707"/>
    <w:rsid w:val="00B26D8A"/>
    <w:rsid w:val="00B45CFD"/>
    <w:rsid w:val="00B73EC2"/>
    <w:rsid w:val="00B946AE"/>
    <w:rsid w:val="00BB0DA6"/>
    <w:rsid w:val="00BD4729"/>
    <w:rsid w:val="00C601D9"/>
    <w:rsid w:val="00C74132"/>
    <w:rsid w:val="00C76B12"/>
    <w:rsid w:val="00CA55AA"/>
    <w:rsid w:val="00D17DF5"/>
    <w:rsid w:val="00D309A5"/>
    <w:rsid w:val="00D431B3"/>
    <w:rsid w:val="00D4646A"/>
    <w:rsid w:val="00DC3A08"/>
    <w:rsid w:val="00DE4D1A"/>
    <w:rsid w:val="00DF3B4B"/>
    <w:rsid w:val="00E00BD9"/>
    <w:rsid w:val="00E119AF"/>
    <w:rsid w:val="00E81768"/>
    <w:rsid w:val="00ED1990"/>
    <w:rsid w:val="00ED59D3"/>
    <w:rsid w:val="00EE70A8"/>
    <w:rsid w:val="00EF3BD8"/>
    <w:rsid w:val="00F141DC"/>
    <w:rsid w:val="00F54CAC"/>
    <w:rsid w:val="00F5587F"/>
    <w:rsid w:val="00F835A2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7DC3799"/>
  <w15:chartTrackingRefBased/>
  <w15:docId w15:val="{7E5D9EB6-E88B-6748-8470-16579775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6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earngitbranching.js.org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ohmygit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tryhackme.com/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flexboxfrogg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re/Downloads/FER_Predmet_Projekt_PlanProjek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FER_Predmet_Projekt_PlanProjekta.dotx</Template>
  <TotalTime>77</TotalTime>
  <Pages>8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Microsoft Office User</dc:creator>
  <cp:keywords/>
  <dc:description/>
  <cp:lastModifiedBy>Tereza Bilić</cp:lastModifiedBy>
  <cp:revision>12</cp:revision>
  <cp:lastPrinted>2007-10-08T18:07:00Z</cp:lastPrinted>
  <dcterms:created xsi:type="dcterms:W3CDTF">2024-11-09T08:30:00Z</dcterms:created>
  <dcterms:modified xsi:type="dcterms:W3CDTF">2024-11-09T10:41:00Z</dcterms:modified>
</cp:coreProperties>
</file>